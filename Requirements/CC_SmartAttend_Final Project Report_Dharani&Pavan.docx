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527"/>
      </w:tblGrid>
      <w:tr w:rsidR="00A66B18" w:rsidRPr="00546E04" w14:paraId="4C2F04E1" w14:textId="77777777" w:rsidTr="00A6783B">
        <w:trPr>
          <w:trHeight w:val="270"/>
          <w:jc w:val="center"/>
        </w:trPr>
        <w:tc>
          <w:tcPr>
            <w:tcW w:w="10800" w:type="dxa"/>
          </w:tcPr>
          <w:p w14:paraId="7E6A398E" w14:textId="75020FC2" w:rsidR="00A66B18" w:rsidRPr="00546E04" w:rsidRDefault="00271785" w:rsidP="00A66B18">
            <w:pPr>
              <w:pStyle w:val="ContactInfo"/>
              <w:rPr>
                <w:rFonts w:ascii="Calibri" w:hAnsi="Calibri"/>
                <w:color w:val="000000" w:themeColor="text1"/>
              </w:rPr>
            </w:pPr>
            <w:bookmarkStart w:id="0" w:name="_GoBack"/>
            <w:bookmarkEnd w:id="0"/>
            <w:r w:rsidRPr="00546E04">
              <w:rPr>
                <w:rFonts w:ascii="Calibri" w:hAnsi="Calibr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7427A81" wp14:editId="49EDC6F6">
                      <wp:simplePos x="0" y="0"/>
                      <wp:positionH relativeFrom="column">
                        <wp:posOffset>-46355</wp:posOffset>
                      </wp:positionH>
                      <wp:positionV relativeFrom="paragraph">
                        <wp:posOffset>94658</wp:posOffset>
                      </wp:positionV>
                      <wp:extent cx="4886325" cy="791845"/>
                      <wp:effectExtent l="0" t="0" r="0" b="0"/>
                      <wp:wrapNone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86325" cy="79184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60E88D" w14:textId="4C3C3FF5" w:rsidR="00814E40" w:rsidRPr="00DD047D" w:rsidRDefault="00DD047D" w:rsidP="00DD047D">
                                  <w:pPr>
                                    <w:ind w:left="0"/>
                                    <w:rPr>
                                      <w:rFonts w:ascii="Calibri" w:hAnsi="Calibri"/>
                                      <w:b/>
                                      <w:color w:val="000000" w:themeColor="text1"/>
                                      <w:sz w:val="72"/>
                                      <w:szCs w:val="72"/>
                                      <w:lang w:val="en-IN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  <w:lang w:val="en-IN"/>
                                    </w:rPr>
                                    <w:t>SmartAttend</w:t>
                                  </w:r>
                                  <w:r w:rsidR="008C481D">
                                    <w:rPr>
                                      <w:rFonts w:ascii="Calibri" w:hAnsi="Calibri"/>
                                      <w:b/>
                                      <w:color w:val="FFFFFF" w:themeColor="background1"/>
                                      <w:sz w:val="72"/>
                                      <w:szCs w:val="72"/>
                                      <w:lang w:val="en-IN"/>
                                    </w:rPr>
                                    <w:t>_V1.0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7427A81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3" o:spid="_x0000_s1026" type="#_x0000_t202" style="position:absolute;left:0;text-align:left;margin-left:-3.65pt;margin-top:7.45pt;width:384.75pt;height:62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" filled="f" stroked="f" strokeweight=".5pt">
                      <v:textbox>
                        <w:txbxContent>
                          <w:p w14:paraId="1760E88D" w14:textId="4C3C3FF5" w:rsidR="00814E40" w:rsidRPr="00DD047D" w:rsidRDefault="00DD047D" w:rsidP="00DD047D">
                            <w:pPr>
                              <w:ind w:left="0"/>
                              <w:rPr>
                                <w:rFonts w:ascii="Calibri" w:hAnsi="Calibri"/>
                                <w:b/>
                                <w:color w:val="000000" w:themeColor="text1"/>
                                <w:sz w:val="72"/>
                                <w:szCs w:val="72"/>
                                <w:lang w:val="en-IN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72"/>
                                <w:lang w:val="en-IN"/>
                              </w:rPr>
                              <w:t>SmartAttend</w:t>
                            </w:r>
                            <w:r w:rsidR="008C481D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72"/>
                                <w:szCs w:val="72"/>
                                <w:lang w:val="en-IN"/>
                              </w:rPr>
                              <w:t>_V1.0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615018" w:rsidRPr="00546E04" w14:paraId="4BE72BA2" w14:textId="77777777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14:paraId="13916548" w14:textId="69F96CCC" w:rsidR="003E24DF" w:rsidRPr="00546E04" w:rsidRDefault="00814E40" w:rsidP="00814E40">
            <w:pPr>
              <w:pStyle w:val="ContactInfo"/>
              <w:ind w:left="0"/>
              <w:rPr>
                <w:rFonts w:ascii="Calibri" w:hAnsi="Calibri"/>
                <w:color w:val="000000" w:themeColor="text1"/>
              </w:rPr>
            </w:pPr>
            <w:r w:rsidRPr="00546E04">
              <w:rPr>
                <w:rFonts w:ascii="Calibri" w:hAnsi="Calibri"/>
              </w:rPr>
              <w:t xml:space="preserve"> </w:t>
            </w:r>
            <w:r w:rsidR="00271785" w:rsidRPr="00271785">
              <w:rPr>
                <w:rFonts w:ascii="Calibri" w:hAnsi="Calibri"/>
                <w:noProof/>
              </w:rPr>
              <w:drawing>
                <wp:inline distT="0" distB="0" distL="0" distR="0" wp14:anchorId="47C9C2D2" wp14:editId="6FE93F90">
                  <wp:extent cx="1044000" cy="752935"/>
                  <wp:effectExtent l="19050" t="0" r="22860" b="257175"/>
                  <wp:docPr id="4" name="Picture Placeholder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D32D8C-72EB-47E4-9C9E-C11CF3EFE0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Placeholder 8">
                            <a:extLst>
                              <a:ext uri="{FF2B5EF4-FFF2-40B4-BE49-F238E27FC236}">
                                <a16:creationId xmlns:a16="http://schemas.microsoft.com/office/drawing/2014/main" id="{E6D32D8C-72EB-47E4-9C9E-C11CF3EFE0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0" r="8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000" cy="75293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28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AA45DA" w14:textId="1078C0C2" w:rsidR="009833E5" w:rsidRPr="00C50832" w:rsidRDefault="00DD047D" w:rsidP="00C50832">
      <w:pPr>
        <w:rPr>
          <w:rFonts w:ascii="Calibri" w:hAnsi="Calibri"/>
        </w:rPr>
      </w:pPr>
      <w:r w:rsidRPr="00546E04">
        <w:rPr>
          <w:rFonts w:ascii="Calibri" w:hAnsi="Calibr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A20207" wp14:editId="401C8CDD">
                <wp:simplePos x="0" y="0"/>
                <wp:positionH relativeFrom="column">
                  <wp:posOffset>-136188</wp:posOffset>
                </wp:positionH>
                <wp:positionV relativeFrom="paragraph">
                  <wp:posOffset>-2443156</wp:posOffset>
                </wp:positionV>
                <wp:extent cx="7467897" cy="8261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897" cy="8261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13130C" w14:textId="1E102E30" w:rsidR="00814E40" w:rsidRPr="00095635" w:rsidRDefault="00DD047D" w:rsidP="00814E40">
                            <w:pPr>
                              <w:ind w:left="0"/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95635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Cloud Computing </w:t>
                            </w:r>
                            <w:r w:rsidR="00095635" w:rsidRPr="00095635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Project </w:t>
                            </w:r>
                            <w:r w:rsidR="00C25887" w:rsidRPr="00095635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Final </w:t>
                            </w:r>
                            <w:r w:rsidR="00095635" w:rsidRPr="00095635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r w:rsidR="00C25887" w:rsidRPr="00095635">
                              <w:rPr>
                                <w:rFonts w:ascii="Calibri" w:hAnsi="Calibri"/>
                                <w:b/>
                                <w:color w:val="FFFFFF" w:themeColor="background1"/>
                                <w:sz w:val="56"/>
                                <w:szCs w:val="100"/>
                                <w:lang w:val="en-IN"/>
                                <w14:textOutline w14:w="12700" w14:cap="flat" w14:cmpd="sng" w14:algn="ctr">
                                  <w14:solidFill>
                                    <w14:schemeClr w14:val="tx2">
                                      <w14:lumMod w14:val="60000"/>
                                      <w14:lumOff w14:val="4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20207" id="Text Box 5" o:spid="_x0000_s1027" type="#_x0000_t202" style="position:absolute;left:0;text-align:left;margin-left:-10.7pt;margin-top:-192.35pt;width:588pt;height:65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" filled="f" stroked="f" strokeweight=".5pt">
                <v:textbox>
                  <w:txbxContent>
                    <w:p w14:paraId="1413130C" w14:textId="1E102E30" w:rsidR="00814E40" w:rsidRPr="00095635" w:rsidRDefault="00DD047D" w:rsidP="00814E40">
                      <w:pPr>
                        <w:ind w:left="0"/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95635"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Cloud Computing </w:t>
                      </w:r>
                      <w:r w:rsidR="00095635" w:rsidRPr="00095635"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Project </w:t>
                      </w:r>
                      <w:r w:rsidR="00C25887" w:rsidRPr="00095635"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Final </w:t>
                      </w:r>
                      <w:r w:rsidR="00095635" w:rsidRPr="00095635"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R</w:t>
                      </w:r>
                      <w:r w:rsidR="00C25887" w:rsidRPr="00095635">
                        <w:rPr>
                          <w:rFonts w:ascii="Calibri" w:hAnsi="Calibri"/>
                          <w:b/>
                          <w:color w:val="FFFFFF" w:themeColor="background1"/>
                          <w:sz w:val="56"/>
                          <w:szCs w:val="100"/>
                          <w:lang w:val="en-IN"/>
                          <w14:textOutline w14:w="12700" w14:cap="flat" w14:cmpd="sng" w14:algn="ctr">
                            <w14:solidFill>
                              <w14:schemeClr w14:val="tx2">
                                <w14:lumMod w14:val="60000"/>
                                <w14:lumOff w14:val="4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eport</w:t>
                      </w:r>
                    </w:p>
                  </w:txbxContent>
                </v:textbox>
              </v:shape>
            </w:pict>
          </mc:Fallback>
        </mc:AlternateContent>
      </w:r>
      <w:r w:rsidR="001C1020" w:rsidRPr="00546E04">
        <w:rPr>
          <w:rFonts w:ascii="Calibri" w:hAnsi="Calibri" w:cs="Arial"/>
          <w:noProof/>
          <w:color w:val="17406D" w:themeColor="accent1"/>
          <w:sz w:val="36"/>
          <w:szCs w:val="27"/>
          <w:u w:val="single"/>
          <w:shd w:val="clear" w:color="auto" w:fill="FFFFFF"/>
        </w:rPr>
        <w:drawing>
          <wp:anchor distT="0" distB="0" distL="114300" distR="114300" simplePos="0" relativeHeight="251665408" behindDoc="0" locked="0" layoutInCell="1" allowOverlap="1" wp14:anchorId="5BD6F76A" wp14:editId="37066724">
            <wp:simplePos x="0" y="0"/>
            <wp:positionH relativeFrom="column">
              <wp:posOffset>-457200</wp:posOffset>
            </wp:positionH>
            <wp:positionV relativeFrom="paragraph">
              <wp:posOffset>163101</wp:posOffset>
            </wp:positionV>
            <wp:extent cx="7788910" cy="39046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nimated1.g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89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C42C8" w14:textId="645AC78D" w:rsidR="009833E5" w:rsidRPr="00546E04" w:rsidRDefault="009833E5" w:rsidP="001C1020">
      <w:pPr>
        <w:pStyle w:val="Signature"/>
        <w:ind w:left="0"/>
        <w:rPr>
          <w:rFonts w:ascii="Calibri" w:hAnsi="Calibri"/>
          <w:color w:val="000000" w:themeColor="text1"/>
          <w:sz w:val="32"/>
        </w:rPr>
      </w:pPr>
    </w:p>
    <w:p w14:paraId="09A64CBC" w14:textId="37CC4B3D" w:rsidR="009833E5" w:rsidRPr="00546E04" w:rsidRDefault="001D6209" w:rsidP="001C1020">
      <w:pPr>
        <w:pStyle w:val="Signature"/>
        <w:ind w:left="5040" w:firstLine="720"/>
        <w:rPr>
          <w:rFonts w:ascii="Calibri" w:hAnsi="Calibri"/>
          <w:color w:val="4389D7" w:themeColor="text2" w:themeTint="99"/>
          <w:sz w:val="32"/>
          <w:u w:val="single"/>
        </w:rPr>
      </w:pPr>
      <w:r w:rsidRPr="00546E04">
        <w:rPr>
          <w:rFonts w:ascii="Calibri" w:hAnsi="Calibri"/>
          <w:color w:val="4389D7" w:themeColor="text2" w:themeTint="99"/>
          <w:sz w:val="32"/>
          <w:u w:val="single"/>
        </w:rPr>
        <w:t>Team Members, Class ID:</w:t>
      </w:r>
    </w:p>
    <w:p w14:paraId="74F20067" w14:textId="608796BD" w:rsidR="001D6209" w:rsidRPr="00546E04" w:rsidRDefault="001D6209" w:rsidP="001C1020">
      <w:pPr>
        <w:pStyle w:val="Signature"/>
        <w:ind w:left="5760"/>
        <w:rPr>
          <w:rFonts w:ascii="Calibri" w:hAnsi="Calibri"/>
          <w:b w:val="0"/>
          <w:color w:val="000000" w:themeColor="text1"/>
          <w:sz w:val="32"/>
        </w:rPr>
      </w:pPr>
      <w:r w:rsidRPr="00546E04">
        <w:rPr>
          <w:rFonts w:ascii="Calibri" w:hAnsi="Calibri"/>
          <w:b w:val="0"/>
          <w:color w:val="000000" w:themeColor="text1"/>
          <w:sz w:val="32"/>
        </w:rPr>
        <w:t xml:space="preserve">Chakra Pavan Kumar </w:t>
      </w:r>
      <w:r w:rsidR="00AE645F" w:rsidRPr="00546E04">
        <w:rPr>
          <w:rFonts w:ascii="Calibri" w:hAnsi="Calibri"/>
          <w:b w:val="0"/>
          <w:color w:val="000000" w:themeColor="text1"/>
          <w:sz w:val="32"/>
        </w:rPr>
        <w:t>Kota</w:t>
      </w:r>
      <w:r w:rsidR="00DD047D">
        <w:rPr>
          <w:rFonts w:ascii="Calibri" w:hAnsi="Calibri"/>
          <w:b w:val="0"/>
          <w:color w:val="000000" w:themeColor="text1"/>
          <w:sz w:val="32"/>
        </w:rPr>
        <w:t>,</w:t>
      </w:r>
    </w:p>
    <w:p w14:paraId="5A6E6A85" w14:textId="6F1DAD20" w:rsidR="001D6209" w:rsidRPr="00546E04" w:rsidRDefault="001D6209" w:rsidP="001C1020">
      <w:pPr>
        <w:pStyle w:val="Signature"/>
        <w:ind w:left="5040" w:firstLine="720"/>
        <w:rPr>
          <w:rFonts w:ascii="Calibri" w:hAnsi="Calibri"/>
          <w:b w:val="0"/>
          <w:color w:val="000000" w:themeColor="text1"/>
          <w:sz w:val="32"/>
        </w:rPr>
      </w:pPr>
      <w:r w:rsidRPr="00546E04">
        <w:rPr>
          <w:rFonts w:ascii="Calibri" w:hAnsi="Calibri"/>
          <w:b w:val="0"/>
          <w:color w:val="000000" w:themeColor="text1"/>
          <w:sz w:val="32"/>
        </w:rPr>
        <w:t>Dharani Muli</w:t>
      </w:r>
      <w:r w:rsidR="00DD047D">
        <w:rPr>
          <w:rFonts w:ascii="Calibri" w:hAnsi="Calibri"/>
          <w:b w:val="0"/>
          <w:color w:val="000000" w:themeColor="text1"/>
          <w:sz w:val="32"/>
        </w:rPr>
        <w:t>.</w:t>
      </w:r>
    </w:p>
    <w:p w14:paraId="5C83997A" w14:textId="16BB3322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09CA0E22" w14:textId="278CF71C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65F0AEF5" w14:textId="4C20257F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66C03E53" w14:textId="7823E591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142AEFB4" w14:textId="4E3A81F7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3598B5B3" w14:textId="3E7F6D1E" w:rsidR="009833E5" w:rsidRPr="00546E04" w:rsidRDefault="009833E5" w:rsidP="00A6783B">
      <w:pPr>
        <w:pStyle w:val="Signature"/>
        <w:rPr>
          <w:rFonts w:ascii="Calibri" w:hAnsi="Calibri"/>
          <w:color w:val="000000" w:themeColor="text1"/>
        </w:rPr>
      </w:pPr>
    </w:p>
    <w:p w14:paraId="4D7E4D20" w14:textId="77777777" w:rsidR="00546E04" w:rsidRPr="00546E04" w:rsidRDefault="00546E04" w:rsidP="001C1020">
      <w:pPr>
        <w:pStyle w:val="Heading1"/>
        <w:rPr>
          <w:rFonts w:ascii="Calibri" w:hAnsi="Calibri"/>
          <w:b/>
        </w:rPr>
      </w:pPr>
    </w:p>
    <w:p w14:paraId="496195F6" w14:textId="3FC2D19D" w:rsidR="009F79C1" w:rsidRDefault="009F79C1" w:rsidP="009F79C1">
      <w:pPr>
        <w:rPr>
          <w:rFonts w:ascii="Calibri" w:eastAsiaTheme="majorEastAsia" w:hAnsi="Calibri" w:cstheme="majorBidi"/>
          <w:b/>
          <w:caps/>
          <w:color w:val="112F51" w:themeColor="accent1" w:themeShade="BF"/>
        </w:rPr>
      </w:pPr>
    </w:p>
    <w:p w14:paraId="2FF0464F" w14:textId="2FC6091C" w:rsidR="009F79C1" w:rsidRDefault="009F79C1" w:rsidP="009F79C1"/>
    <w:p w14:paraId="5B584ACA" w14:textId="653A1C7E" w:rsidR="009F79C1" w:rsidRDefault="009F79C1" w:rsidP="009F79C1"/>
    <w:p w14:paraId="5C95444C" w14:textId="28C645A1" w:rsidR="00DD047D" w:rsidRPr="00E10CA2" w:rsidRDefault="009F79C1" w:rsidP="00E10CA2">
      <w:pPr>
        <w:spacing w:after="0"/>
        <w:ind w:left="0" w:firstLine="36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</w:t>
      </w:r>
      <w:r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CE655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TITLE: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  <w:proofErr w:type="spellStart"/>
      <w:r w:rsidRPr="00641156">
        <w:rPr>
          <w:rFonts w:ascii="Calibri" w:hAnsi="Calibri"/>
          <w:sz w:val="32"/>
        </w:rPr>
        <w:t>SmartAttend</w:t>
      </w:r>
      <w:proofErr w:type="spellEnd"/>
    </w:p>
    <w:p w14:paraId="485DC37D" w14:textId="1F7C8A2C" w:rsidR="00045412" w:rsidRPr="00045412" w:rsidRDefault="00DD047D" w:rsidP="00045412">
      <w:pPr>
        <w:pStyle w:val="Heading1"/>
        <w:numPr>
          <w:ilvl w:val="0"/>
          <w:numId w:val="23"/>
        </w:numPr>
        <w:spacing w:after="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Motivation</w:t>
      </w:r>
    </w:p>
    <w:p w14:paraId="7B67A7E9" w14:textId="1C323541" w:rsidR="00045412" w:rsidRPr="00095635" w:rsidRDefault="00045412" w:rsidP="00095635">
      <w:pPr>
        <w:rPr>
          <w:rFonts w:ascii="Calibri" w:hAnsi="Calibri"/>
        </w:rPr>
      </w:pPr>
      <w:r w:rsidRPr="00095635">
        <w:rPr>
          <w:rFonts w:ascii="Calibri" w:hAnsi="Calibri"/>
        </w:rPr>
        <w:t>By observing some of the concerns faced by instructors in every class to track the attendance we were motivated to provide a solution to eradicate the issue.</w:t>
      </w:r>
    </w:p>
    <w:p w14:paraId="2843DE63" w14:textId="5867E90C" w:rsidR="00BC1C3A" w:rsidRPr="00BC1C3A" w:rsidRDefault="009F79C1" w:rsidP="009F79C1">
      <w:pPr>
        <w:pStyle w:val="Heading1"/>
        <w:spacing w:after="0"/>
        <w:ind w:left="36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3.  </w:t>
      </w:r>
      <w:r w:rsidR="00DD047D" w:rsidRPr="00DD047D">
        <w:rPr>
          <w:rFonts w:ascii="Calibri" w:hAnsi="Calibri"/>
          <w:b/>
          <w:sz w:val="28"/>
        </w:rPr>
        <w:t>Objective</w:t>
      </w:r>
    </w:p>
    <w:p w14:paraId="737F2D50" w14:textId="2245ED09" w:rsidR="00045412" w:rsidRPr="00045412" w:rsidRDefault="00045412" w:rsidP="00045412">
      <w:pPr>
        <w:pStyle w:val="Header"/>
        <w:tabs>
          <w:tab w:val="center" w:pos="4680"/>
          <w:tab w:val="right" w:pos="9360"/>
        </w:tabs>
        <w:ind w:right="0"/>
        <w:jc w:val="left"/>
        <w:rPr>
          <w:rFonts w:ascii="Calibri" w:hAnsi="Calibri"/>
          <w:lang w:val="en-IN"/>
        </w:rPr>
      </w:pPr>
      <w:r w:rsidRPr="00045412">
        <w:rPr>
          <w:rFonts w:ascii="Calibri" w:hAnsi="Calibri"/>
        </w:rPr>
        <w:t>To bring ease in tracking the attendance for instructors.</w:t>
      </w:r>
    </w:p>
    <w:p w14:paraId="6BE0573A" w14:textId="77777777" w:rsidR="00BC1C3A" w:rsidRDefault="00BC1C3A" w:rsidP="00045412">
      <w:pPr>
        <w:pStyle w:val="Header"/>
        <w:tabs>
          <w:tab w:val="center" w:pos="4680"/>
          <w:tab w:val="right" w:pos="9360"/>
        </w:tabs>
        <w:spacing w:before="0"/>
        <w:ind w:left="1843" w:right="0"/>
        <w:jc w:val="left"/>
        <w:rPr>
          <w:rFonts w:ascii="Calibri" w:hAnsi="Calibri"/>
        </w:rPr>
      </w:pPr>
    </w:p>
    <w:p w14:paraId="44C3B1EC" w14:textId="77777777" w:rsidR="001C1020" w:rsidRPr="00546E04" w:rsidRDefault="001C1020" w:rsidP="00045412">
      <w:pPr>
        <w:shd w:val="clear" w:color="auto" w:fill="FFFFFF"/>
        <w:spacing w:after="0"/>
        <w:rPr>
          <w:rFonts w:ascii="Calibri" w:hAnsi="Calibri"/>
          <w:b/>
        </w:rPr>
      </w:pPr>
      <w:r w:rsidRPr="00546E04">
        <w:rPr>
          <w:rFonts w:ascii="Calibri" w:hAnsi="Calibri"/>
          <w:b/>
        </w:rPr>
        <w:t>Systems Features:</w:t>
      </w:r>
    </w:p>
    <w:p w14:paraId="738DC1EE" w14:textId="6A53637C" w:rsidR="00DD047D" w:rsidRPr="00DD047D" w:rsidRDefault="00045412" w:rsidP="00BC1C3A">
      <w:pPr>
        <w:pStyle w:val="Header"/>
        <w:numPr>
          <w:ilvl w:val="2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For Instructor </w:t>
      </w:r>
    </w:p>
    <w:p w14:paraId="3A8565BD" w14:textId="640F39B8" w:rsidR="00DD047D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Login</w:t>
      </w:r>
    </w:p>
    <w:p w14:paraId="37262548" w14:textId="6BBFC9CE" w:rsidR="00045412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Generate QR code</w:t>
      </w:r>
    </w:p>
    <w:p w14:paraId="37ADE550" w14:textId="47D16D84" w:rsidR="00045412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Attendance Report</w:t>
      </w:r>
    </w:p>
    <w:p w14:paraId="5D7B336C" w14:textId="67B89095" w:rsidR="00045412" w:rsidRPr="00045412" w:rsidRDefault="00045412" w:rsidP="00045412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Detailed Report</w:t>
      </w:r>
    </w:p>
    <w:p w14:paraId="2A9CC646" w14:textId="356F504C" w:rsidR="00DD047D" w:rsidRPr="00DD047D" w:rsidRDefault="00045412" w:rsidP="00BC1C3A">
      <w:pPr>
        <w:pStyle w:val="Header"/>
        <w:numPr>
          <w:ilvl w:val="2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/>
        </w:rPr>
      </w:pPr>
      <w:r>
        <w:rPr>
          <w:rFonts w:ascii="Calibri" w:hAnsi="Calibri"/>
          <w:b/>
        </w:rPr>
        <w:t>For Student</w:t>
      </w:r>
      <w:r w:rsidR="00DD047D" w:rsidRPr="00DD047D">
        <w:rPr>
          <w:rFonts w:ascii="Calibri" w:hAnsi="Calibri"/>
          <w:b/>
        </w:rPr>
        <w:t>:</w:t>
      </w:r>
    </w:p>
    <w:p w14:paraId="5B6F3143" w14:textId="2E948EAD" w:rsidR="00DD047D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Login</w:t>
      </w:r>
    </w:p>
    <w:p w14:paraId="14324B88" w14:textId="4FEAA575" w:rsidR="00045412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Take Attendance</w:t>
      </w:r>
    </w:p>
    <w:p w14:paraId="77DA60D4" w14:textId="3BB6CAB7" w:rsidR="00045412" w:rsidRDefault="00045412" w:rsidP="00BC1C3A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Attendance report</w:t>
      </w:r>
    </w:p>
    <w:p w14:paraId="6FF59C26" w14:textId="0C10D666" w:rsidR="00641156" w:rsidRDefault="00641156" w:rsidP="00641156">
      <w:pPr>
        <w:pStyle w:val="Header"/>
        <w:numPr>
          <w:ilvl w:val="2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/>
        </w:rPr>
      </w:pPr>
      <w:r>
        <w:rPr>
          <w:rFonts w:ascii="Calibri" w:hAnsi="Calibri"/>
          <w:b/>
        </w:rPr>
        <w:t>Other</w:t>
      </w:r>
      <w:r w:rsidRPr="00DD047D">
        <w:rPr>
          <w:rFonts w:ascii="Calibri" w:hAnsi="Calibri"/>
          <w:b/>
        </w:rPr>
        <w:t>:</w:t>
      </w:r>
    </w:p>
    <w:p w14:paraId="79A34831" w14:textId="4AE84F22" w:rsidR="00641156" w:rsidRPr="00641156" w:rsidRDefault="00641156" w:rsidP="00641156">
      <w:pPr>
        <w:pStyle w:val="Header"/>
        <w:numPr>
          <w:ilvl w:val="3"/>
          <w:numId w:val="6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Deployed into play store</w:t>
      </w:r>
    </w:p>
    <w:p w14:paraId="624AFBA2" w14:textId="77777777" w:rsidR="00546E04" w:rsidRDefault="00546E04" w:rsidP="001C1020">
      <w:pPr>
        <w:pStyle w:val="Heading1"/>
        <w:rPr>
          <w:rFonts w:ascii="Calibri" w:hAnsi="Calibri"/>
          <w:b/>
        </w:rPr>
      </w:pPr>
    </w:p>
    <w:p w14:paraId="4AC5B4A0" w14:textId="44EF3461" w:rsidR="00DD047D" w:rsidRPr="00DD047D" w:rsidRDefault="009F79C1" w:rsidP="009F79C1">
      <w:pPr>
        <w:pStyle w:val="Heading1"/>
        <w:spacing w:after="0"/>
        <w:ind w:left="567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4. </w:t>
      </w:r>
      <w:r w:rsidR="00BC1C3A">
        <w:rPr>
          <w:rFonts w:ascii="Calibri" w:hAnsi="Calibri"/>
          <w:b/>
          <w:sz w:val="28"/>
        </w:rPr>
        <w:t xml:space="preserve"> </w:t>
      </w:r>
      <w:r w:rsidR="00DD047D">
        <w:rPr>
          <w:rFonts w:ascii="Calibri" w:hAnsi="Calibri"/>
          <w:b/>
          <w:sz w:val="28"/>
        </w:rPr>
        <w:t>Tools, languages and platforms</w:t>
      </w:r>
    </w:p>
    <w:p w14:paraId="0F198BCD" w14:textId="7370D9A3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Ionic</w:t>
      </w:r>
      <w:r w:rsidR="00045412">
        <w:rPr>
          <w:rFonts w:ascii="Calibri" w:hAnsi="Calibri"/>
        </w:rPr>
        <w:t xml:space="preserve"> 4</w:t>
      </w:r>
    </w:p>
    <w:p w14:paraId="59F32D84" w14:textId="77777777" w:rsidR="00DD047D" w:rsidRPr="00BC1C3A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Html5, CSS3</w:t>
      </w:r>
    </w:p>
    <w:p w14:paraId="61260129" w14:textId="519A9B9A" w:rsidR="00DD047D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Angular</w:t>
      </w:r>
      <w:r w:rsidR="00045412">
        <w:rPr>
          <w:rFonts w:ascii="Calibri" w:hAnsi="Calibri"/>
        </w:rPr>
        <w:t xml:space="preserve"> 7</w:t>
      </w:r>
    </w:p>
    <w:p w14:paraId="33505609" w14:textId="65AB5AD0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Mongo DB</w:t>
      </w:r>
    </w:p>
    <w:p w14:paraId="0A07646E" w14:textId="7411803D" w:rsidR="00DD047D" w:rsidRPr="00045412" w:rsidRDefault="00045412" w:rsidP="00045412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proofErr w:type="spellStart"/>
      <w:r>
        <w:rPr>
          <w:rFonts w:ascii="Calibri" w:hAnsi="Calibri"/>
        </w:rPr>
        <w:t>Expressjs</w:t>
      </w:r>
      <w:proofErr w:type="spellEnd"/>
    </w:p>
    <w:p w14:paraId="58A47DF7" w14:textId="5E718EC8" w:rsidR="00DD047D" w:rsidRDefault="00DD047D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 w:rsidRPr="00BC1C3A">
        <w:rPr>
          <w:rFonts w:ascii="Calibri" w:hAnsi="Calibri"/>
        </w:rPr>
        <w:t>Node.js</w:t>
      </w:r>
    </w:p>
    <w:p w14:paraId="457F7AC7" w14:textId="47D4CC55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Heroku</w:t>
      </w:r>
    </w:p>
    <w:p w14:paraId="1454FB2C" w14:textId="283FDBB3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Android SDK</w:t>
      </w:r>
    </w:p>
    <w:p w14:paraId="34DC19C6" w14:textId="4B2C3F8C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X-Code</w:t>
      </w:r>
    </w:p>
    <w:p w14:paraId="7B8EAA35" w14:textId="6F79E103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WebStorm</w:t>
      </w:r>
    </w:p>
    <w:p w14:paraId="5D9799B3" w14:textId="69730959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proofErr w:type="spellStart"/>
      <w:r>
        <w:rPr>
          <w:rFonts w:ascii="Calibri" w:hAnsi="Calibri"/>
        </w:rPr>
        <w:t>Github</w:t>
      </w:r>
      <w:proofErr w:type="spellEnd"/>
    </w:p>
    <w:p w14:paraId="7D3A99F5" w14:textId="04CEB9B3" w:rsidR="00045412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App Store</w:t>
      </w:r>
    </w:p>
    <w:p w14:paraId="09B6C9F8" w14:textId="5D1C9516" w:rsidR="00045412" w:rsidRPr="00BC1C3A" w:rsidRDefault="00045412" w:rsidP="00DD047D">
      <w:pPr>
        <w:pStyle w:val="Header"/>
        <w:numPr>
          <w:ilvl w:val="0"/>
          <w:numId w:val="12"/>
        </w:numPr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</w:rPr>
      </w:pPr>
      <w:r>
        <w:rPr>
          <w:rFonts w:ascii="Calibri" w:hAnsi="Calibri"/>
        </w:rPr>
        <w:t>Google paly store</w:t>
      </w:r>
    </w:p>
    <w:p w14:paraId="6AF43DE3" w14:textId="5C719C05" w:rsidR="008F5C2C" w:rsidRDefault="008F5C2C">
      <w:pPr>
        <w:spacing w:before="0" w:after="0"/>
        <w:ind w:left="0" w:right="0"/>
        <w:rPr>
          <w:rFonts w:ascii="Calibri" w:eastAsiaTheme="majorEastAsia" w:hAnsi="Calibri" w:cstheme="majorBidi"/>
          <w:b/>
          <w:caps/>
          <w:color w:val="112F51" w:themeColor="accent1" w:themeShade="BF"/>
        </w:rPr>
      </w:pPr>
      <w:r>
        <w:rPr>
          <w:rFonts w:ascii="Calibri" w:eastAsiaTheme="majorEastAsia" w:hAnsi="Calibri" w:cstheme="majorBidi"/>
          <w:bCs/>
          <w:caps/>
          <w:color w:val="112F51" w:themeColor="accent1" w:themeShade="BF"/>
        </w:rPr>
        <w:br w:type="page"/>
      </w:r>
    </w:p>
    <w:p w14:paraId="0D7B4A28" w14:textId="4DD887F1" w:rsidR="00BC1C3A" w:rsidRDefault="00BC1C3A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06E41739" w14:textId="775BA40B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11B13EFF" w14:textId="57CA7FFF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0E9D3ECB" w14:textId="417EAD77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33D17F27" w14:textId="0707DB9B" w:rsidR="008F5C2C" w:rsidRDefault="008F5C2C" w:rsidP="009833E5">
      <w:pPr>
        <w:pStyle w:val="Signature"/>
        <w:ind w:left="0"/>
        <w:rPr>
          <w:rFonts w:ascii="Calibri" w:hAnsi="Calibri"/>
          <w:color w:val="000000" w:themeColor="text1"/>
        </w:rPr>
      </w:pPr>
    </w:p>
    <w:p w14:paraId="4C8CB6A0" w14:textId="0F6741AC" w:rsidR="008F5C2C" w:rsidRDefault="009F79C1" w:rsidP="008F5C2C">
      <w:pPr>
        <w:pStyle w:val="Heading1"/>
        <w:spacing w:after="0"/>
        <w:ind w:left="0" w:firstLine="142"/>
        <w:rPr>
          <w:rFonts w:ascii="Calibri" w:eastAsiaTheme="minorHAnsi" w:hAnsi="Calibri" w:cstheme="minorBidi"/>
          <w:caps w:val="0"/>
          <w:color w:val="595959" w:themeColor="text1" w:themeTint="A6"/>
        </w:rPr>
      </w:pPr>
      <w:r>
        <w:rPr>
          <w:rFonts w:ascii="Calibri" w:hAnsi="Calibri"/>
          <w:b/>
          <w:sz w:val="28"/>
        </w:rPr>
        <w:t>5</w:t>
      </w:r>
      <w:r w:rsidR="008F5C2C">
        <w:rPr>
          <w:rFonts w:ascii="Calibri" w:hAnsi="Calibri"/>
          <w:b/>
          <w:sz w:val="28"/>
        </w:rPr>
        <w:t>. Type of project:</w:t>
      </w:r>
      <w:r w:rsidR="00965E33">
        <w:rPr>
          <w:rFonts w:ascii="Calibri" w:hAnsi="Calibri"/>
          <w:b/>
          <w:sz w:val="28"/>
        </w:rPr>
        <w:t xml:space="preserve"> </w:t>
      </w:r>
      <w:r w:rsidR="008F5C2C" w:rsidRPr="008F5C2C">
        <w:rPr>
          <w:rFonts w:ascii="Calibri" w:eastAsiaTheme="minorHAnsi" w:hAnsi="Calibri" w:cstheme="minorBidi"/>
          <w:caps w:val="0"/>
          <w:color w:val="595959" w:themeColor="text1" w:themeTint="A6"/>
        </w:rPr>
        <w:t>Development</w:t>
      </w:r>
      <w:r w:rsidR="00965E33">
        <w:rPr>
          <w:rFonts w:ascii="Calibri" w:eastAsiaTheme="minorHAnsi" w:hAnsi="Calibri" w:cstheme="minorBidi"/>
          <w:caps w:val="0"/>
          <w:color w:val="595959" w:themeColor="text1" w:themeTint="A6"/>
        </w:rPr>
        <w:t xml:space="preserve"> (Mobile application)</w:t>
      </w:r>
    </w:p>
    <w:p w14:paraId="659BE141" w14:textId="34348E53" w:rsidR="005D16F7" w:rsidRDefault="005D16F7" w:rsidP="005D16F7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6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Block Dragram:</w:t>
      </w:r>
    </w:p>
    <w:p w14:paraId="70DC5E56" w14:textId="1731E8D1" w:rsidR="00B03BD4" w:rsidRDefault="00965E33" w:rsidP="005D16F7">
      <w:pPr>
        <w:spacing w:after="0"/>
        <w:ind w:left="0"/>
        <w:rPr>
          <w:rFonts w:ascii="Calibri" w:hAnsi="Calibri"/>
        </w:rPr>
      </w:pPr>
      <w:r w:rsidRPr="00965E33">
        <w:rPr>
          <w:rFonts w:ascii="Calibri" w:hAnsi="Calibri"/>
          <w:noProof/>
        </w:rPr>
        <w:drawing>
          <wp:inline distT="0" distB="0" distL="0" distR="0" wp14:anchorId="70BD5830" wp14:editId="746AE9B4">
            <wp:extent cx="6684645" cy="3766185"/>
            <wp:effectExtent l="0" t="0" r="1905" b="571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9170BFA3-7EBC-4937-9414-22E5FC53E2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9170BFA3-7EBC-4937-9414-22E5FC53E2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7597" w14:textId="12736856" w:rsidR="00B03BD4" w:rsidRPr="00C70CBA" w:rsidRDefault="00C70CBA" w:rsidP="00C70CBA">
      <w:pPr>
        <w:spacing w:after="0"/>
        <w:ind w:left="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</w:p>
    <w:p w14:paraId="69E1BB03" w14:textId="6EF61497" w:rsidR="008F5C2C" w:rsidRPr="008F5C2C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  <w:r w:rsidR="009F79C1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7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Role of team members:</w:t>
      </w:r>
    </w:p>
    <w:p w14:paraId="13D04BBE" w14:textId="154D9D70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Research – Pavan (owner), Dharani</w:t>
      </w:r>
    </w:p>
    <w:p w14:paraId="38F66FD9" w14:textId="5D9DA18F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Documentation – Pavan, Dharani (owner)</w:t>
      </w:r>
    </w:p>
    <w:p w14:paraId="612D97AB" w14:textId="034BDCEB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Development – Pavan (owner), Dharani</w:t>
      </w:r>
    </w:p>
    <w:p w14:paraId="2D207209" w14:textId="1066E16A" w:rsidR="008F5C2C" w:rsidRP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Project Management – Pavan, Dharani (owner)</w:t>
      </w:r>
    </w:p>
    <w:p w14:paraId="50C380DC" w14:textId="189244C9" w:rsidR="008F5C2C" w:rsidRDefault="008F5C2C" w:rsidP="008F5C2C">
      <w:pPr>
        <w:pStyle w:val="Header"/>
        <w:numPr>
          <w:ilvl w:val="0"/>
          <w:numId w:val="16"/>
        </w:numPr>
        <w:jc w:val="left"/>
        <w:rPr>
          <w:rFonts w:ascii="Calibri" w:hAnsi="Calibri"/>
        </w:rPr>
      </w:pPr>
      <w:r w:rsidRPr="008F5C2C">
        <w:rPr>
          <w:rFonts w:ascii="Calibri" w:hAnsi="Calibri"/>
        </w:rPr>
        <w:t>Performance Evaluation: Pavan, Dharani (owner)</w:t>
      </w:r>
    </w:p>
    <w:p w14:paraId="3E658CA4" w14:textId="58D13D34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6E25D49F" w14:textId="3C5AC4B5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013931CB" w14:textId="70765D37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07E30D1B" w14:textId="2C7A7DAE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723450E1" w14:textId="5C0FAB51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602C2BB3" w14:textId="199553BD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10BA27BF" w14:textId="509372B3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43A40C3A" w14:textId="0775E6B0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511FAAB4" w14:textId="46E4A125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4C06D58B" w14:textId="3D3B0BD0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1D410DFF" w14:textId="63C2A489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3D2EFEC0" w14:textId="4EEFE391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63FA0704" w14:textId="09EC2063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42A33A13" w14:textId="0AF7C904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5EE75752" w14:textId="6C0DDFD2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6B505EDE" w14:textId="6DE50E26" w:rsidR="00C70CBA" w:rsidRDefault="009F4A93" w:rsidP="00B03BD4">
      <w:pPr>
        <w:pStyle w:val="Header"/>
        <w:jc w:val="left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8</w:t>
      </w:r>
      <w:r w:rsidR="00C70CBA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 System architecture:</w:t>
      </w:r>
    </w:p>
    <w:p w14:paraId="736061B4" w14:textId="3CE98354" w:rsidR="00C70CBA" w:rsidRDefault="00C70CBA" w:rsidP="00B03BD4">
      <w:pPr>
        <w:pStyle w:val="Header"/>
        <w:jc w:val="left"/>
        <w:rPr>
          <w:rFonts w:ascii="Calibri" w:hAnsi="Calibri"/>
        </w:rPr>
      </w:pPr>
      <w:r w:rsidRPr="00C70CBA">
        <w:rPr>
          <w:rFonts w:ascii="Calibri" w:hAnsi="Calibri"/>
          <w:noProof/>
        </w:rPr>
        <w:drawing>
          <wp:inline distT="0" distB="0" distL="0" distR="0" wp14:anchorId="655FF046" wp14:editId="2E0CCF57">
            <wp:extent cx="6684645" cy="6142355"/>
            <wp:effectExtent l="0" t="0" r="1905" b="0"/>
            <wp:docPr id="17" name="Picture 16">
              <a:extLst xmlns:a="http://schemas.openxmlformats.org/drawingml/2006/main">
                <a:ext uri="{FF2B5EF4-FFF2-40B4-BE49-F238E27FC236}">
                  <a16:creationId xmlns:a16="http://schemas.microsoft.com/office/drawing/2014/main" id="{134F1AD5-696C-4C6B-A124-4C81F8F5B6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>
                      <a:extLst>
                        <a:ext uri="{FF2B5EF4-FFF2-40B4-BE49-F238E27FC236}">
                          <a16:creationId xmlns:a16="http://schemas.microsoft.com/office/drawing/2014/main" id="{134F1AD5-696C-4C6B-A124-4C81F8F5B6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4645" cy="614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BB19" w14:textId="74E3766C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5543089A" w14:textId="7982B2EC" w:rsidR="00B03BD4" w:rsidRDefault="00B03BD4" w:rsidP="00B03BD4">
      <w:pPr>
        <w:pStyle w:val="Header"/>
        <w:jc w:val="left"/>
        <w:rPr>
          <w:rFonts w:ascii="Calibri" w:hAnsi="Calibri"/>
        </w:rPr>
      </w:pPr>
    </w:p>
    <w:p w14:paraId="2616F1AF" w14:textId="49521D86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6E437D96" w14:textId="2E35D084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618D1684" w14:textId="7CA5B97D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7CC9F40E" w14:textId="6AA4C2D5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4DD3480F" w14:textId="3D8049C1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7D9A56F0" w14:textId="25062F9F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795DB91B" w14:textId="1B93328D" w:rsidR="00C70CBA" w:rsidRDefault="00C70CBA" w:rsidP="00B03BD4">
      <w:pPr>
        <w:pStyle w:val="Header"/>
        <w:jc w:val="left"/>
        <w:rPr>
          <w:rFonts w:ascii="Calibri" w:hAnsi="Calibri"/>
        </w:rPr>
      </w:pPr>
    </w:p>
    <w:p w14:paraId="205856E6" w14:textId="1D9F8765" w:rsidR="00C70CBA" w:rsidRDefault="00C70CBA" w:rsidP="00C70CBA">
      <w:pPr>
        <w:pStyle w:val="Header"/>
        <w:ind w:left="0"/>
        <w:jc w:val="left"/>
        <w:rPr>
          <w:rFonts w:ascii="Calibri" w:hAnsi="Calibri"/>
        </w:rPr>
      </w:pPr>
    </w:p>
    <w:p w14:paraId="0C19E9CA" w14:textId="77777777" w:rsidR="00481AD2" w:rsidRPr="008F5C2C" w:rsidRDefault="00481AD2" w:rsidP="00C70CBA">
      <w:pPr>
        <w:pStyle w:val="Header"/>
        <w:ind w:left="0"/>
        <w:jc w:val="left"/>
        <w:rPr>
          <w:rFonts w:ascii="Calibri" w:hAnsi="Calibri"/>
        </w:rPr>
      </w:pPr>
    </w:p>
    <w:p w14:paraId="446ED010" w14:textId="0B835CB9" w:rsidR="00C70CBA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 </w:t>
      </w:r>
      <w:r w:rsidR="009F4A93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9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C70CBA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Product journey</w:t>
      </w:r>
    </w:p>
    <w:p w14:paraId="6FF0F070" w14:textId="0944EB42" w:rsidR="00C70CBA" w:rsidRDefault="00C70CBA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401EC1D" w14:textId="5345007C" w:rsidR="00C70CBA" w:rsidRDefault="00C70CBA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5141661B" wp14:editId="56601223">
            <wp:extent cx="6677025" cy="37814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C005" w14:textId="74EB4D6A" w:rsidR="00C70CBA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  </w:t>
      </w:r>
    </w:p>
    <w:p w14:paraId="43338B74" w14:textId="38080311" w:rsidR="00C70CBA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  <w:r w:rsidR="009F4A93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10</w:t>
      </w:r>
      <w:r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.</w:t>
      </w:r>
      <w:r w:rsidR="00C70CBA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Future Features:</w:t>
      </w:r>
    </w:p>
    <w:p w14:paraId="6A72F156" w14:textId="77777777" w:rsidR="00641156" w:rsidRDefault="00641156" w:rsidP="00BE3CC5">
      <w:pPr>
        <w:numPr>
          <w:ilvl w:val="1"/>
          <w:numId w:val="24"/>
        </w:numPr>
        <w:spacing w:after="0"/>
        <w:rPr>
          <w:rFonts w:ascii="Calibri" w:hAnsi="Calibri"/>
        </w:rPr>
      </w:pPr>
      <w:r>
        <w:rPr>
          <w:rFonts w:ascii="Calibri" w:hAnsi="Calibri"/>
        </w:rPr>
        <w:t>App store deployment</w:t>
      </w:r>
    </w:p>
    <w:p w14:paraId="5C6178FF" w14:textId="5D5BC10D" w:rsidR="00410A7C" w:rsidRDefault="00613B69" w:rsidP="00BE3CC5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Securable application</w:t>
      </w:r>
    </w:p>
    <w:p w14:paraId="7DEFBD77" w14:textId="16381CA4" w:rsidR="00410A7C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 xml:space="preserve">User should request instructor to add attendance if they user is unable to </w:t>
      </w:r>
      <w:r w:rsidR="00C70CBA" w:rsidRPr="00410A7C">
        <w:rPr>
          <w:rFonts w:ascii="Calibri" w:hAnsi="Calibri"/>
        </w:rPr>
        <w:t>take the attendance.  Ex: if student don’t have phone</w:t>
      </w:r>
    </w:p>
    <w:p w14:paraId="320DF9E5" w14:textId="77777777" w:rsidR="00410A7C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Build Statistics</w:t>
      </w:r>
    </w:p>
    <w:p w14:paraId="51C80EAB" w14:textId="77777777" w:rsidR="00410A7C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Late Attendance tracker</w:t>
      </w:r>
    </w:p>
    <w:p w14:paraId="246FF020" w14:textId="122E5323" w:rsidR="00410A7C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Course wise attendance</w:t>
      </w:r>
    </w:p>
    <w:p w14:paraId="4E898A64" w14:textId="77777777" w:rsidR="00410A7C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Enhancements in Reports</w:t>
      </w:r>
    </w:p>
    <w:p w14:paraId="45C9A414" w14:textId="0D8F02CF" w:rsidR="00473A61" w:rsidRDefault="00613B69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 w:rsidRPr="00410A7C">
        <w:rPr>
          <w:rFonts w:ascii="Calibri" w:hAnsi="Calibri"/>
        </w:rPr>
        <w:t>Make Robust</w:t>
      </w:r>
    </w:p>
    <w:p w14:paraId="426B88EE" w14:textId="74358227" w:rsidR="00410A7C" w:rsidRDefault="00410A7C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>
        <w:rPr>
          <w:rFonts w:ascii="Calibri" w:hAnsi="Calibri"/>
        </w:rPr>
        <w:t>Web based application for Instructor</w:t>
      </w:r>
    </w:p>
    <w:p w14:paraId="43CF106C" w14:textId="18028B37" w:rsidR="00410A7C" w:rsidRDefault="00410A7C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>
        <w:rPr>
          <w:rFonts w:ascii="Calibri" w:hAnsi="Calibri"/>
        </w:rPr>
        <w:t>Instructor profile management</w:t>
      </w:r>
    </w:p>
    <w:p w14:paraId="34A37062" w14:textId="0261B3B7" w:rsidR="00410A7C" w:rsidRDefault="00410A7C" w:rsidP="00410A7C">
      <w:pPr>
        <w:numPr>
          <w:ilvl w:val="1"/>
          <w:numId w:val="24"/>
        </w:numPr>
        <w:spacing w:after="0"/>
        <w:rPr>
          <w:rFonts w:ascii="Calibri" w:hAnsi="Calibri"/>
        </w:rPr>
      </w:pPr>
      <w:r>
        <w:rPr>
          <w:rFonts w:ascii="Calibri" w:hAnsi="Calibri"/>
        </w:rPr>
        <w:t>Student Profile management</w:t>
      </w:r>
    </w:p>
    <w:p w14:paraId="7938320B" w14:textId="77777777" w:rsidR="00410A7C" w:rsidRPr="00410A7C" w:rsidRDefault="00410A7C" w:rsidP="00410A7C">
      <w:pPr>
        <w:spacing w:after="0"/>
        <w:rPr>
          <w:rFonts w:ascii="Calibri" w:hAnsi="Calibri"/>
        </w:rPr>
      </w:pPr>
    </w:p>
    <w:p w14:paraId="024F0051" w14:textId="09926A4F" w:rsidR="00C70CBA" w:rsidRDefault="00C70CBA" w:rsidP="008F5C2C">
      <w:pPr>
        <w:spacing w:after="0"/>
        <w:ind w:left="0"/>
        <w:rPr>
          <w:rFonts w:ascii="Calibri" w:eastAsiaTheme="majorEastAsia" w:hAnsi="Calibri" w:cstheme="majorBidi"/>
          <w:b/>
          <w:noProof/>
          <w:color w:val="112F51" w:themeColor="accent1" w:themeShade="BF"/>
          <w:sz w:val="28"/>
        </w:rPr>
      </w:pPr>
    </w:p>
    <w:p w14:paraId="51050BBA" w14:textId="6E16BF43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</w:p>
    <w:p w14:paraId="79B44E38" w14:textId="1529B54E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</w:p>
    <w:p w14:paraId="7C1D27A8" w14:textId="05874C53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</w:p>
    <w:p w14:paraId="3287BC08" w14:textId="1C455B5F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olor w:val="112F51" w:themeColor="accent1" w:themeShade="BF"/>
          <w:sz w:val="28"/>
        </w:rPr>
      </w:pPr>
    </w:p>
    <w:p w14:paraId="4425E2EE" w14:textId="77777777" w:rsidR="00C70CBA" w:rsidRDefault="00C70CBA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6448BC68" w14:textId="5DE358C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</w:t>
      </w:r>
      <w:r w:rsidR="009F4A93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 Screenshots of Version_1.0 </w:t>
      </w:r>
    </w:p>
    <w:p w14:paraId="65DC9AC1" w14:textId="08334FF9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307C75DB" wp14:editId="56EE1F4A">
            <wp:extent cx="5580797" cy="320040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278" cy="32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D823" w14:textId="0B1821AE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452C960E" w14:textId="0AFF9D89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3A4F9B62" wp14:editId="432203FB">
            <wp:extent cx="5708856" cy="325755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596" cy="3264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5316" w14:textId="5102F231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91226CD" w14:textId="486780FB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45CBF66C" w14:textId="3CB973E3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19F9F76" w14:textId="53B53D18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6AF5A9A4" w14:textId="6D79F64E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AEB06BE" w14:textId="256EA355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207CB48B" w14:textId="6B2708F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38FEF14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DB99693" w14:textId="3BE413C1" w:rsidR="009E6C85" w:rsidRPr="009E6C85" w:rsidRDefault="009E6C85" w:rsidP="009E6C85">
      <w:pPr>
        <w:pStyle w:val="ListParagraph"/>
        <w:numPr>
          <w:ilvl w:val="1"/>
          <w:numId w:val="24"/>
        </w:numPr>
        <w:spacing w:after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 w:rsidRPr="009E6C85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ScreenShots of Version_1.1</w:t>
      </w:r>
    </w:p>
    <w:p w14:paraId="7FD2250B" w14:textId="2D563B65" w:rsidR="009E6C85" w:rsidRPr="009E6C85" w:rsidRDefault="009E6C85" w:rsidP="009E6C85">
      <w:pPr>
        <w:pStyle w:val="ListParagraph"/>
        <w:spacing w:after="0"/>
        <w:ind w:left="144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 w:rsidRPr="009E6C85"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  <w:lang w:val="en-US"/>
        </w:rPr>
        <w:drawing>
          <wp:inline distT="0" distB="0" distL="0" distR="0" wp14:anchorId="2648531C" wp14:editId="3FA90D66">
            <wp:extent cx="3857625" cy="6858000"/>
            <wp:effectExtent l="0" t="0" r="9525" b="0"/>
            <wp:docPr id="1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BE818FD-B1FD-4051-8A78-70429CB7D3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BE818FD-B1FD-4051-8A78-70429CB7D3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87F5" w14:textId="77777777" w:rsidR="009E6C85" w:rsidRDefault="008F5C2C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</w:t>
      </w:r>
    </w:p>
    <w:p w14:paraId="0F8F59D7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1BF3DF23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8E19322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F2F8B1F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8FBC65C" w14:textId="0ACDBB79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39F8E0CA" wp14:editId="1839472A">
            <wp:extent cx="6677025" cy="38290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BB25" w14:textId="4C5E45DC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76986547" wp14:editId="6EA5092F">
            <wp:extent cx="6677025" cy="38481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380D1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26AB7960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6E139B6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055632E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7CC491A" w14:textId="77777777" w:rsidR="009E6C85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9B8243C" w14:textId="77777777" w:rsidR="00641156" w:rsidRDefault="009E6C85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1FEE7F43" wp14:editId="75EA60E8">
            <wp:extent cx="6686550" cy="3848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2B4B4" w14:textId="7215C6F1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noProof/>
          <w:color w:val="112F51" w:themeColor="accent1" w:themeShade="BF"/>
          <w:sz w:val="28"/>
        </w:rPr>
        <w:drawing>
          <wp:inline distT="0" distB="0" distL="0" distR="0" wp14:anchorId="39E38393" wp14:editId="17C4C066">
            <wp:extent cx="6677025" cy="38195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97A89" w14:textId="77777777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1F894BEA" w14:textId="77777777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26AE1E5E" w14:textId="77777777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3D997BE1" w14:textId="77777777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6CD4BEF" w14:textId="77777777" w:rsidR="00641156" w:rsidRDefault="00641156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1003AF0B" w14:textId="592A916B" w:rsidR="00D01333" w:rsidRDefault="00D01333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5119A810" w14:textId="605140C2" w:rsidR="00481AD2" w:rsidRDefault="00481AD2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282E2F3D" w14:textId="77777777" w:rsidR="00481AD2" w:rsidRDefault="00481AD2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</w:p>
    <w:p w14:paraId="7DF628C9" w14:textId="26996CCC" w:rsidR="008F5C2C" w:rsidRDefault="00D01333" w:rsidP="008F5C2C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13.  </w:t>
      </w:r>
      <w:r w:rsidR="00B03BD4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Expected project p</w:t>
      </w:r>
      <w:r w:rsidR="0004711E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outcome</w:t>
      </w:r>
    </w:p>
    <w:p w14:paraId="4D71ED80" w14:textId="77777777" w:rsidR="00641156" w:rsidRDefault="00B03BD4" w:rsidP="00641156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  <w:lang w:val="en-IN"/>
        </w:rPr>
      </w:pPr>
      <w:r w:rsidRPr="00B03BD4">
        <w:rPr>
          <w:rFonts w:ascii="Calibri" w:hAnsi="Calibri"/>
        </w:rPr>
        <w:t xml:space="preserve">Build a real time </w:t>
      </w:r>
      <w:r w:rsidR="00641156" w:rsidRPr="00641156">
        <w:rPr>
          <w:rFonts w:ascii="Calibri" w:hAnsi="Calibri"/>
          <w:lang w:val="en-IN"/>
        </w:rPr>
        <w:t>attendance app</w:t>
      </w:r>
      <w:r w:rsidR="00641156" w:rsidRPr="00641156">
        <w:rPr>
          <w:rFonts w:ascii="Calibri" w:hAnsi="Calibri"/>
        </w:rPr>
        <w:t xml:space="preserve"> </w:t>
      </w:r>
    </w:p>
    <w:p w14:paraId="6E152199" w14:textId="77777777" w:rsidR="00641156" w:rsidRDefault="00641156" w:rsidP="00641156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  <w:lang w:val="en-IN"/>
        </w:rPr>
      </w:pPr>
      <w:r w:rsidRPr="00641156">
        <w:rPr>
          <w:rFonts w:ascii="Calibri" w:hAnsi="Calibri"/>
          <w:lang w:val="en-IN"/>
        </w:rPr>
        <w:t xml:space="preserve">Easy to use </w:t>
      </w:r>
    </w:p>
    <w:p w14:paraId="2C7DA5B4" w14:textId="7FB6F633" w:rsidR="00641156" w:rsidRDefault="00641156" w:rsidP="00641156">
      <w:pPr>
        <w:pStyle w:val="Header"/>
        <w:numPr>
          <w:ilvl w:val="0"/>
          <w:numId w:val="19"/>
        </w:numPr>
        <w:tabs>
          <w:tab w:val="center" w:pos="4680"/>
          <w:tab w:val="right" w:pos="9360"/>
        </w:tabs>
        <w:spacing w:before="0"/>
        <w:ind w:left="1276" w:right="0"/>
        <w:jc w:val="left"/>
        <w:rPr>
          <w:rFonts w:ascii="Calibri" w:hAnsi="Calibri"/>
          <w:lang w:val="en-IN"/>
        </w:rPr>
      </w:pPr>
      <w:r w:rsidRPr="00641156">
        <w:rPr>
          <w:rFonts w:ascii="Calibri" w:hAnsi="Calibri"/>
          <w:lang w:val="en-IN"/>
        </w:rPr>
        <w:t>Support IOS and Android</w:t>
      </w:r>
    </w:p>
    <w:p w14:paraId="642EE9BC" w14:textId="408C705C" w:rsidR="00D01333" w:rsidRPr="00D01333" w:rsidRDefault="00D01333" w:rsidP="00D01333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 w:rsidRPr="00D01333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14. </w:t>
      </w: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challenges and findings</w:t>
      </w:r>
    </w:p>
    <w:p w14:paraId="72486BE8" w14:textId="27C9F9C1" w:rsidR="00D01333" w:rsidRPr="00D01333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Cs/>
          <w:lang w:val="en-IN"/>
        </w:rPr>
      </w:pPr>
      <w:r>
        <w:rPr>
          <w:rFonts w:ascii="Calibri" w:hAnsi="Calibri"/>
          <w:lang w:val="en-IN"/>
        </w:rPr>
        <w:t xml:space="preserve">1.  </w:t>
      </w:r>
      <w:proofErr w:type="gramStart"/>
      <w:r w:rsidRPr="00D01333">
        <w:rPr>
          <w:rFonts w:ascii="Calibri" w:hAnsi="Calibri"/>
          <w:b/>
          <w:lang w:val="en-IN"/>
        </w:rPr>
        <w:t>Problem</w:t>
      </w:r>
      <w:r>
        <w:rPr>
          <w:rFonts w:ascii="Calibri" w:hAnsi="Calibri"/>
          <w:lang w:val="en-IN"/>
        </w:rPr>
        <w:t xml:space="preserve"> :</w:t>
      </w:r>
      <w:proofErr w:type="gramEnd"/>
      <w:r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>New QR code generation after every check in.</w:t>
      </w:r>
    </w:p>
    <w:p w14:paraId="217A0F57" w14:textId="567F50C7" w:rsidR="00D01333" w:rsidRPr="00D01333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bCs/>
          <w:lang w:val="en-IN"/>
        </w:rPr>
      </w:pPr>
      <w:r w:rsidRPr="00D01333">
        <w:rPr>
          <w:rFonts w:ascii="Calibri" w:hAnsi="Calibri"/>
          <w:lang w:val="en-IN"/>
        </w:rPr>
        <w:t xml:space="preserve">     </w:t>
      </w:r>
      <w:proofErr w:type="gramStart"/>
      <w:r w:rsidRPr="00D01333">
        <w:rPr>
          <w:rFonts w:ascii="Calibri" w:hAnsi="Calibri"/>
          <w:b/>
          <w:lang w:val="en-IN"/>
        </w:rPr>
        <w:t>Solution</w:t>
      </w:r>
      <w:r w:rsidRPr="00D01333">
        <w:rPr>
          <w:rFonts w:ascii="Calibri" w:hAnsi="Calibri"/>
          <w:lang w:val="en-IN"/>
        </w:rPr>
        <w:t xml:space="preserve"> :</w:t>
      </w:r>
      <w:proofErr w:type="gramEnd"/>
      <w:r w:rsidRPr="00D01333"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>Socket implementation</w:t>
      </w:r>
    </w:p>
    <w:p w14:paraId="452A358B" w14:textId="77777777" w:rsidR="00D01333" w:rsidRPr="00D01333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lang w:val="en-IN"/>
        </w:rPr>
      </w:pPr>
      <w:r w:rsidRPr="00D01333">
        <w:rPr>
          <w:rFonts w:ascii="Calibri" w:hAnsi="Calibri"/>
          <w:lang w:val="en-IN"/>
        </w:rPr>
        <w:t xml:space="preserve">2.  </w:t>
      </w:r>
      <w:proofErr w:type="gramStart"/>
      <w:r w:rsidRPr="00D01333">
        <w:rPr>
          <w:rFonts w:ascii="Calibri" w:hAnsi="Calibri"/>
          <w:b/>
          <w:lang w:val="en-IN"/>
        </w:rPr>
        <w:t>Problem</w:t>
      </w:r>
      <w:r w:rsidRPr="00D01333">
        <w:rPr>
          <w:rFonts w:ascii="Calibri" w:hAnsi="Calibri"/>
          <w:lang w:val="en-IN"/>
        </w:rPr>
        <w:t xml:space="preserve"> :</w:t>
      </w:r>
      <w:proofErr w:type="gramEnd"/>
      <w:r w:rsidRPr="00D01333"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>Deployment is needed for every change in backend</w:t>
      </w:r>
    </w:p>
    <w:p w14:paraId="779A2BA4" w14:textId="77777777" w:rsidR="00D01333" w:rsidRPr="00D01333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lang w:val="en-IN"/>
        </w:rPr>
      </w:pPr>
      <w:r w:rsidRPr="00D01333">
        <w:rPr>
          <w:rFonts w:ascii="Calibri" w:hAnsi="Calibri"/>
          <w:lang w:val="en-IN"/>
        </w:rPr>
        <w:t xml:space="preserve">     </w:t>
      </w:r>
      <w:proofErr w:type="gramStart"/>
      <w:r w:rsidRPr="00D01333">
        <w:rPr>
          <w:rFonts w:ascii="Calibri" w:hAnsi="Calibri"/>
          <w:b/>
          <w:lang w:val="en-IN"/>
        </w:rPr>
        <w:t>Solution</w:t>
      </w:r>
      <w:r w:rsidRPr="00D01333">
        <w:rPr>
          <w:rFonts w:ascii="Calibri" w:hAnsi="Calibri"/>
          <w:lang w:val="en-IN"/>
        </w:rPr>
        <w:t xml:space="preserve"> :</w:t>
      </w:r>
      <w:proofErr w:type="gramEnd"/>
      <w:r w:rsidRPr="00D01333"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>Implemented CICD using GitHub and Heroku.</w:t>
      </w:r>
    </w:p>
    <w:p w14:paraId="667DE78D" w14:textId="77777777" w:rsidR="00D01333" w:rsidRPr="00D01333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lang w:val="en-IN"/>
        </w:rPr>
      </w:pPr>
      <w:r w:rsidRPr="00D01333">
        <w:rPr>
          <w:rFonts w:ascii="Calibri" w:hAnsi="Calibri"/>
          <w:lang w:val="en-IN"/>
        </w:rPr>
        <w:t xml:space="preserve">3. </w:t>
      </w:r>
      <w:proofErr w:type="gramStart"/>
      <w:r w:rsidRPr="00D01333">
        <w:rPr>
          <w:rFonts w:ascii="Calibri" w:hAnsi="Calibri"/>
          <w:b/>
          <w:lang w:val="en-IN"/>
        </w:rPr>
        <w:t>Problem</w:t>
      </w:r>
      <w:r w:rsidRPr="00D01333">
        <w:rPr>
          <w:rFonts w:ascii="Calibri" w:hAnsi="Calibri"/>
          <w:lang w:val="en-IN"/>
        </w:rPr>
        <w:t xml:space="preserve"> :</w:t>
      </w:r>
      <w:proofErr w:type="gramEnd"/>
      <w:r w:rsidRPr="00D01333"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 xml:space="preserve">Digitally signing </w:t>
      </w:r>
      <w:proofErr w:type="spellStart"/>
      <w:r w:rsidRPr="00D01333">
        <w:rPr>
          <w:rFonts w:ascii="Calibri" w:hAnsi="Calibri"/>
          <w:bCs/>
          <w:lang w:val="en-IN"/>
        </w:rPr>
        <w:t>apk</w:t>
      </w:r>
      <w:proofErr w:type="spellEnd"/>
      <w:r w:rsidRPr="00D01333">
        <w:rPr>
          <w:rFonts w:ascii="Calibri" w:hAnsi="Calibri"/>
          <w:bCs/>
          <w:lang w:val="en-IN"/>
        </w:rPr>
        <w:t xml:space="preserve"> is a cumbersome process</w:t>
      </w:r>
    </w:p>
    <w:p w14:paraId="290FF4CB" w14:textId="42E58EDE" w:rsidR="00D01333" w:rsidRPr="00641156" w:rsidRDefault="00D01333" w:rsidP="00D01333">
      <w:pPr>
        <w:pStyle w:val="Header"/>
        <w:tabs>
          <w:tab w:val="center" w:pos="4680"/>
          <w:tab w:val="right" w:pos="9360"/>
        </w:tabs>
        <w:spacing w:before="0"/>
        <w:ind w:right="0"/>
        <w:jc w:val="left"/>
        <w:rPr>
          <w:rFonts w:ascii="Calibri" w:hAnsi="Calibri"/>
          <w:lang w:val="en-IN"/>
        </w:rPr>
      </w:pPr>
      <w:r w:rsidRPr="00D01333">
        <w:rPr>
          <w:rFonts w:ascii="Calibri" w:hAnsi="Calibri"/>
          <w:lang w:val="en-IN"/>
        </w:rPr>
        <w:t xml:space="preserve">     </w:t>
      </w:r>
      <w:proofErr w:type="gramStart"/>
      <w:r w:rsidRPr="00D01333">
        <w:rPr>
          <w:rFonts w:ascii="Calibri" w:hAnsi="Calibri"/>
          <w:b/>
          <w:lang w:val="en-IN"/>
        </w:rPr>
        <w:t>Solution</w:t>
      </w:r>
      <w:r w:rsidRPr="00D01333">
        <w:rPr>
          <w:rFonts w:ascii="Calibri" w:hAnsi="Calibri"/>
          <w:lang w:val="en-IN"/>
        </w:rPr>
        <w:t xml:space="preserve"> :</w:t>
      </w:r>
      <w:proofErr w:type="gramEnd"/>
      <w:r w:rsidRPr="00D01333">
        <w:rPr>
          <w:rFonts w:ascii="Calibri" w:hAnsi="Calibri"/>
          <w:lang w:val="en-IN"/>
        </w:rPr>
        <w:t xml:space="preserve"> </w:t>
      </w:r>
      <w:r w:rsidRPr="00D01333">
        <w:rPr>
          <w:rFonts w:ascii="Calibri" w:hAnsi="Calibri"/>
          <w:bCs/>
          <w:lang w:val="en-IN"/>
        </w:rPr>
        <w:t>Hunted through google documentation.</w:t>
      </w:r>
    </w:p>
    <w:p w14:paraId="36F2B9AB" w14:textId="4278B2D6" w:rsidR="00957867" w:rsidRDefault="009F79C1" w:rsidP="00D01333">
      <w:pPr>
        <w:spacing w:after="0"/>
        <w:ind w:left="0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1</w:t>
      </w:r>
      <w:r w:rsidR="00B64772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5</w:t>
      </w:r>
      <w:r w:rsidR="00957867" w:rsidRPr="008F5C2C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. </w:t>
      </w:r>
      <w:r w:rsidR="00957867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Individual learning outcome</w:t>
      </w:r>
    </w:p>
    <w:p w14:paraId="209232FA" w14:textId="52AE6743" w:rsidR="00957867" w:rsidRPr="00957867" w:rsidRDefault="00957867" w:rsidP="00957867">
      <w:pPr>
        <w:pStyle w:val="Header"/>
        <w:ind w:left="360"/>
        <w:jc w:val="left"/>
        <w:rPr>
          <w:rFonts w:ascii="Calibri" w:hAnsi="Calibri"/>
          <w:u w:val="single"/>
        </w:rPr>
      </w:pPr>
      <w:r w:rsidRPr="00957867">
        <w:rPr>
          <w:rFonts w:ascii="Calibri" w:hAnsi="Calibri"/>
          <w:u w:val="single"/>
        </w:rPr>
        <w:t>Chakra Pavan Kumar, Kota:</w:t>
      </w:r>
    </w:p>
    <w:p w14:paraId="4EAC8687" w14:textId="77777777" w:rsidR="00473A61" w:rsidRPr="00B64772" w:rsidRDefault="00613B69" w:rsidP="00B64772">
      <w:pPr>
        <w:pStyle w:val="Header"/>
        <w:numPr>
          <w:ilvl w:val="0"/>
          <w:numId w:val="29"/>
        </w:numPr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By end of the project I had hands-on experience on mentioned software tools. </w:t>
      </w:r>
    </w:p>
    <w:p w14:paraId="4BB1D610" w14:textId="77777777" w:rsidR="00473A61" w:rsidRPr="00B64772" w:rsidRDefault="00613B69" w:rsidP="00B64772">
      <w:pPr>
        <w:pStyle w:val="Header"/>
        <w:numPr>
          <w:ilvl w:val="0"/>
          <w:numId w:val="29"/>
        </w:numPr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Explored the functionalities of cloud services. </w:t>
      </w:r>
    </w:p>
    <w:p w14:paraId="006E08AC" w14:textId="77777777" w:rsidR="00473A61" w:rsidRPr="00B64772" w:rsidRDefault="00613B69" w:rsidP="00B64772">
      <w:pPr>
        <w:pStyle w:val="Header"/>
        <w:numPr>
          <w:ilvl w:val="0"/>
          <w:numId w:val="29"/>
        </w:numPr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>Developed and published IOS and Android app.</w:t>
      </w:r>
    </w:p>
    <w:p w14:paraId="184F4E55" w14:textId="6F9A8502" w:rsidR="00473A61" w:rsidRPr="00B64772" w:rsidRDefault="00613B69" w:rsidP="00B64772">
      <w:pPr>
        <w:pStyle w:val="Header"/>
        <w:numPr>
          <w:ilvl w:val="0"/>
          <w:numId w:val="29"/>
        </w:numPr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Worked and collaborated in an efficient way with team. </w:t>
      </w:r>
    </w:p>
    <w:p w14:paraId="4C0477AD" w14:textId="261534AF" w:rsidR="00957867" w:rsidRPr="00957867" w:rsidRDefault="00957867" w:rsidP="00957867">
      <w:pPr>
        <w:pStyle w:val="Header"/>
        <w:ind w:left="360"/>
        <w:jc w:val="left"/>
        <w:rPr>
          <w:rFonts w:ascii="Calibri" w:hAnsi="Calibri"/>
          <w:u w:val="single"/>
        </w:rPr>
      </w:pPr>
      <w:r w:rsidRPr="00957867">
        <w:rPr>
          <w:rFonts w:ascii="Calibri" w:hAnsi="Calibri"/>
          <w:u w:val="single"/>
        </w:rPr>
        <w:t>Dharani, Muli:</w:t>
      </w:r>
    </w:p>
    <w:p w14:paraId="25A03850" w14:textId="77777777" w:rsidR="00473A61" w:rsidRPr="00B64772" w:rsidRDefault="00613B69" w:rsidP="00B64772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By end of the project I had hands-on experience on mentioned software tools. </w:t>
      </w:r>
    </w:p>
    <w:p w14:paraId="0E9D28FC" w14:textId="7BFC9F18" w:rsidR="00473A61" w:rsidRDefault="00613B69" w:rsidP="00B64772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Also gained knowledge of the best coding standards. </w:t>
      </w:r>
    </w:p>
    <w:p w14:paraId="257050E9" w14:textId="40854012" w:rsidR="00B64772" w:rsidRPr="00B64772" w:rsidRDefault="00B64772" w:rsidP="00B64772">
      <w:pPr>
        <w:pStyle w:val="Header"/>
        <w:numPr>
          <w:ilvl w:val="0"/>
          <w:numId w:val="22"/>
        </w:numPr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>Developed and published IOS and Android app.</w:t>
      </w:r>
    </w:p>
    <w:p w14:paraId="7283887F" w14:textId="76E0B921" w:rsidR="008F5C2C" w:rsidRDefault="00613B69" w:rsidP="00B64772">
      <w:pPr>
        <w:pStyle w:val="Header"/>
        <w:numPr>
          <w:ilvl w:val="0"/>
          <w:numId w:val="22"/>
        </w:numPr>
        <w:tabs>
          <w:tab w:val="center" w:pos="4680"/>
          <w:tab w:val="right" w:pos="9360"/>
        </w:tabs>
        <w:jc w:val="left"/>
        <w:rPr>
          <w:rFonts w:ascii="Calibri" w:hAnsi="Calibri"/>
          <w:lang w:val="en-IN"/>
        </w:rPr>
      </w:pPr>
      <w:r w:rsidRPr="00B64772">
        <w:rPr>
          <w:rFonts w:ascii="Calibri" w:hAnsi="Calibri"/>
          <w:lang w:val="en-IN"/>
        </w:rPr>
        <w:t xml:space="preserve">Improved collaboration skills working in a team. </w:t>
      </w:r>
    </w:p>
    <w:p w14:paraId="1519C811" w14:textId="77777777" w:rsidR="00337223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</w:p>
    <w:p w14:paraId="30CAAD29" w14:textId="52A8C74F" w:rsidR="00337223" w:rsidRPr="00B532CF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</w:pPr>
      <w:r w:rsidRPr="00B532CF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Ou</w:t>
      </w:r>
      <w:r w:rsidR="00B532CF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>r</w:t>
      </w:r>
      <w:r w:rsidRPr="00B532CF">
        <w:rPr>
          <w:rFonts w:ascii="Calibri" w:eastAsiaTheme="majorEastAsia" w:hAnsi="Calibri" w:cstheme="majorBidi"/>
          <w:b/>
          <w:caps/>
          <w:color w:val="112F51" w:themeColor="accent1" w:themeShade="BF"/>
          <w:sz w:val="28"/>
        </w:rPr>
        <w:t xml:space="preserve"> GitHub Repository</w:t>
      </w:r>
    </w:p>
    <w:p w14:paraId="084E280C" w14:textId="39630D58" w:rsidR="00337223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</w:p>
    <w:p w14:paraId="2803B4E9" w14:textId="404A6EC6" w:rsidR="00337223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r>
        <w:rPr>
          <w:rFonts w:ascii="Calibri" w:hAnsi="Calibri"/>
          <w:lang w:val="en-IN"/>
        </w:rPr>
        <w:t>Front End:</w:t>
      </w:r>
    </w:p>
    <w:p w14:paraId="02888883" w14:textId="7DEB9B44" w:rsidR="00337223" w:rsidRDefault="0044268F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hyperlink r:id="rId23" w:history="1">
        <w:r w:rsidR="005F1E82">
          <w:rPr>
            <w:rStyle w:val="Hyperlink"/>
          </w:rPr>
          <w:t>https://github.com/pavankotas/SmartAttend</w:t>
        </w:r>
      </w:hyperlink>
    </w:p>
    <w:p w14:paraId="058DF544" w14:textId="724CA254" w:rsidR="00337223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r>
        <w:rPr>
          <w:rFonts w:ascii="Calibri" w:hAnsi="Calibri"/>
          <w:lang w:val="en-IN"/>
        </w:rPr>
        <w:t>Back End:</w:t>
      </w:r>
    </w:p>
    <w:p w14:paraId="00FC573F" w14:textId="0680CFE4" w:rsidR="00337223" w:rsidRDefault="0044268F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hyperlink r:id="rId24" w:history="1">
        <w:r w:rsidR="005F1E82">
          <w:rPr>
            <w:rStyle w:val="Hyperlink"/>
          </w:rPr>
          <w:t>https://github.com/pavankotas/SmartAttendBackend</w:t>
        </w:r>
      </w:hyperlink>
    </w:p>
    <w:p w14:paraId="37072264" w14:textId="16B400AC" w:rsidR="00337223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r>
        <w:rPr>
          <w:rFonts w:ascii="Calibri" w:hAnsi="Calibri"/>
          <w:lang w:val="en-IN"/>
        </w:rPr>
        <w:t>Wiki Link</w:t>
      </w:r>
    </w:p>
    <w:p w14:paraId="128A8BB9" w14:textId="79722F5C" w:rsidR="005F1E82" w:rsidRDefault="0044268F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  <w:hyperlink r:id="rId25" w:history="1">
        <w:r w:rsidR="005F1E82">
          <w:rPr>
            <w:rStyle w:val="Hyperlink"/>
          </w:rPr>
          <w:t>https://github.com/pavankotas/SmartAttend/wiki</w:t>
        </w:r>
      </w:hyperlink>
    </w:p>
    <w:p w14:paraId="70B9F862" w14:textId="77777777" w:rsidR="00337223" w:rsidRPr="00B64772" w:rsidRDefault="00337223" w:rsidP="00337223">
      <w:pPr>
        <w:pStyle w:val="Header"/>
        <w:tabs>
          <w:tab w:val="center" w:pos="4680"/>
          <w:tab w:val="right" w:pos="9360"/>
        </w:tabs>
        <w:ind w:left="0"/>
        <w:jc w:val="left"/>
        <w:rPr>
          <w:rFonts w:ascii="Calibri" w:hAnsi="Calibri"/>
          <w:lang w:val="en-IN"/>
        </w:rPr>
      </w:pPr>
    </w:p>
    <w:sectPr w:rsidR="00337223" w:rsidRPr="00B64772" w:rsidSect="00DD047D">
      <w:headerReference w:type="default" r:id="rId26"/>
      <w:pgSz w:w="12240" w:h="15840" w:code="1"/>
      <w:pgMar w:top="720" w:right="720" w:bottom="720" w:left="993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996C1A" w14:textId="77777777" w:rsidR="0044268F" w:rsidRDefault="0044268F" w:rsidP="00A66B18">
      <w:pPr>
        <w:spacing w:before="0" w:after="0"/>
      </w:pPr>
      <w:r>
        <w:separator/>
      </w:r>
    </w:p>
  </w:endnote>
  <w:endnote w:type="continuationSeparator" w:id="0">
    <w:p w14:paraId="6CDB9B26" w14:textId="77777777" w:rsidR="0044268F" w:rsidRDefault="0044268F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A23C7E" w14:textId="77777777" w:rsidR="0044268F" w:rsidRDefault="0044268F" w:rsidP="00A66B18">
      <w:pPr>
        <w:spacing w:before="0" w:after="0"/>
      </w:pPr>
      <w:r>
        <w:separator/>
      </w:r>
    </w:p>
  </w:footnote>
  <w:footnote w:type="continuationSeparator" w:id="0">
    <w:p w14:paraId="71E62381" w14:textId="77777777" w:rsidR="0044268F" w:rsidRDefault="0044268F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9D6A9E" w14:textId="1D8A01DD" w:rsidR="001C1020" w:rsidRDefault="001C1020">
    <w:pPr>
      <w:pStyle w:val="Header"/>
    </w:pPr>
    <w:r w:rsidRPr="0041428F"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2762F82" wp14:editId="78C29394">
              <wp:simplePos x="0" y="0"/>
              <wp:positionH relativeFrom="column">
                <wp:posOffset>-815381</wp:posOffset>
              </wp:positionH>
              <wp:positionV relativeFrom="paragraph">
                <wp:posOffset>-457200</wp:posOffset>
              </wp:positionV>
              <wp:extent cx="8608574" cy="1764792"/>
              <wp:effectExtent l="0" t="0" r="2540" b="6985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08574" cy="1764792"/>
                        <a:chOff x="-7144" y="-7144"/>
                        <a:chExt cx="6005513" cy="1606514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514950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606514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24322" y="679089"/>
                          <a:ext cx="2819400" cy="870337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FF2A514" id="Graphic 17" o:spid="_x0000_s1026" alt="Curved accent shapes that collectively build the header design" style="position:absolute;margin-left:-64.2pt;margin-top:-36pt;width:677.85pt;height:138.95pt;z-index:-251657216;mso-width-relative:margin;mso-height-relative:margin" coordorigin="-71,-71" coordsize="60055,16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">
              <v:shape id="Freeform: Shape 20" o:spid="_x0000_s1027" style="position:absolute;left:21216;top:-71;width:38767;height:15149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168968;2359819,1499801;7144,1106733;7144,6142;3869531,6142;3869531,1168968" o:connectangles="0,0,0,0,0,0"/>
              </v:shape>
              <v:shape id="Freeform: Shape 22" o:spid="_x0000_s1028" style="position:absolute;left:-71;top:-71;width:60007;height:16064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419220;2934176,1239481;5998369,746393;5998369,5965;7144,5965;7144,1419220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243;top:6790;width:28194;height:8704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505696;1305401,853831;2815114,449674;2815114,7503;7144,505696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31A44"/>
    <w:multiLevelType w:val="hybridMultilevel"/>
    <w:tmpl w:val="91EC74F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BA42BC"/>
    <w:multiLevelType w:val="hybridMultilevel"/>
    <w:tmpl w:val="F1C4B3BE"/>
    <w:lvl w:ilvl="0" w:tplc="E6EC901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8C7CD4"/>
    <w:multiLevelType w:val="hybridMultilevel"/>
    <w:tmpl w:val="F1C4B3BE"/>
    <w:lvl w:ilvl="0" w:tplc="E6EC901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BB3BD3"/>
    <w:multiLevelType w:val="hybridMultilevel"/>
    <w:tmpl w:val="A6881A6A"/>
    <w:lvl w:ilvl="0" w:tplc="E6EC901C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9D1224"/>
    <w:multiLevelType w:val="hybridMultilevel"/>
    <w:tmpl w:val="2EE42C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C7B4670"/>
    <w:multiLevelType w:val="hybridMultilevel"/>
    <w:tmpl w:val="02F865A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C923575"/>
    <w:multiLevelType w:val="hybridMultilevel"/>
    <w:tmpl w:val="2146FF0C"/>
    <w:lvl w:ilvl="0" w:tplc="0E228B3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80001C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76C5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11291D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F7AE1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CB0CC1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346AC0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2CAEC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BB655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CD248FE"/>
    <w:multiLevelType w:val="hybridMultilevel"/>
    <w:tmpl w:val="E6F6FC88"/>
    <w:lvl w:ilvl="0" w:tplc="AE24469A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sz w:val="24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CCA055C"/>
    <w:multiLevelType w:val="hybridMultilevel"/>
    <w:tmpl w:val="25A81F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353B2"/>
    <w:multiLevelType w:val="hybridMultilevel"/>
    <w:tmpl w:val="364C8CF2"/>
    <w:lvl w:ilvl="0" w:tplc="40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512109"/>
    <w:multiLevelType w:val="hybridMultilevel"/>
    <w:tmpl w:val="57B8BFA2"/>
    <w:lvl w:ilvl="0" w:tplc="04090001">
      <w:start w:val="1"/>
      <w:numFmt w:val="bullet"/>
      <w:lvlText w:val=""/>
      <w:lvlJc w:val="left"/>
      <w:pPr>
        <w:ind w:left="13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58" w:hanging="360"/>
      </w:pPr>
      <w:rPr>
        <w:rFonts w:ascii="Wingdings" w:hAnsi="Wingdings" w:hint="default"/>
      </w:rPr>
    </w:lvl>
  </w:abstractNum>
  <w:abstractNum w:abstractNumId="11" w15:restartNumberingAfterBreak="0">
    <w:nsid w:val="32DB2815"/>
    <w:multiLevelType w:val="hybridMultilevel"/>
    <w:tmpl w:val="43381B3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803284"/>
    <w:multiLevelType w:val="hybridMultilevel"/>
    <w:tmpl w:val="793EE3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2017EB"/>
    <w:multiLevelType w:val="hybridMultilevel"/>
    <w:tmpl w:val="A8B81BC6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965FC1"/>
    <w:multiLevelType w:val="hybridMultilevel"/>
    <w:tmpl w:val="2950662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3B7CAE"/>
    <w:multiLevelType w:val="hybridMultilevel"/>
    <w:tmpl w:val="EFEE2C5E"/>
    <w:lvl w:ilvl="0" w:tplc="74401C2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9CE2F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503CD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F9230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68C9A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3E260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9D426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C236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5FA914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A5A1B66"/>
    <w:multiLevelType w:val="hybridMultilevel"/>
    <w:tmpl w:val="A55642C0"/>
    <w:lvl w:ilvl="0" w:tplc="381613DC">
      <w:start w:val="1"/>
      <w:numFmt w:val="decimal"/>
      <w:lvlText w:val="%1."/>
      <w:lvlJc w:val="left"/>
      <w:pPr>
        <w:ind w:left="3272" w:hanging="360"/>
      </w:pPr>
      <w:rPr>
        <w:rFonts w:ascii="Calibri" w:eastAsiaTheme="minorHAnsi" w:hAnsi="Calibri" w:cstheme="minorBidi"/>
      </w:rPr>
    </w:lvl>
    <w:lvl w:ilvl="1" w:tplc="40090019" w:tentative="1">
      <w:start w:val="1"/>
      <w:numFmt w:val="lowerLetter"/>
      <w:lvlText w:val="%2."/>
      <w:lvlJc w:val="left"/>
      <w:pPr>
        <w:ind w:left="3992" w:hanging="360"/>
      </w:pPr>
    </w:lvl>
    <w:lvl w:ilvl="2" w:tplc="4009001B" w:tentative="1">
      <w:start w:val="1"/>
      <w:numFmt w:val="lowerRoman"/>
      <w:lvlText w:val="%3."/>
      <w:lvlJc w:val="right"/>
      <w:pPr>
        <w:ind w:left="4712" w:hanging="180"/>
      </w:pPr>
    </w:lvl>
    <w:lvl w:ilvl="3" w:tplc="4009000F" w:tentative="1">
      <w:start w:val="1"/>
      <w:numFmt w:val="decimal"/>
      <w:lvlText w:val="%4."/>
      <w:lvlJc w:val="left"/>
      <w:pPr>
        <w:ind w:left="5432" w:hanging="360"/>
      </w:pPr>
    </w:lvl>
    <w:lvl w:ilvl="4" w:tplc="40090019" w:tentative="1">
      <w:start w:val="1"/>
      <w:numFmt w:val="lowerLetter"/>
      <w:lvlText w:val="%5."/>
      <w:lvlJc w:val="left"/>
      <w:pPr>
        <w:ind w:left="6152" w:hanging="360"/>
      </w:pPr>
    </w:lvl>
    <w:lvl w:ilvl="5" w:tplc="4009001B" w:tentative="1">
      <w:start w:val="1"/>
      <w:numFmt w:val="lowerRoman"/>
      <w:lvlText w:val="%6."/>
      <w:lvlJc w:val="right"/>
      <w:pPr>
        <w:ind w:left="6872" w:hanging="180"/>
      </w:pPr>
    </w:lvl>
    <w:lvl w:ilvl="6" w:tplc="4009000F" w:tentative="1">
      <w:start w:val="1"/>
      <w:numFmt w:val="decimal"/>
      <w:lvlText w:val="%7."/>
      <w:lvlJc w:val="left"/>
      <w:pPr>
        <w:ind w:left="7592" w:hanging="360"/>
      </w:pPr>
    </w:lvl>
    <w:lvl w:ilvl="7" w:tplc="40090019" w:tentative="1">
      <w:start w:val="1"/>
      <w:numFmt w:val="lowerLetter"/>
      <w:lvlText w:val="%8."/>
      <w:lvlJc w:val="left"/>
      <w:pPr>
        <w:ind w:left="8312" w:hanging="360"/>
      </w:pPr>
    </w:lvl>
    <w:lvl w:ilvl="8" w:tplc="40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17" w15:restartNumberingAfterBreak="0">
    <w:nsid w:val="4BB11287"/>
    <w:multiLevelType w:val="hybridMultilevel"/>
    <w:tmpl w:val="C5BEAB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822961"/>
    <w:multiLevelType w:val="hybridMultilevel"/>
    <w:tmpl w:val="D470764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4C01FB5"/>
    <w:multiLevelType w:val="hybridMultilevel"/>
    <w:tmpl w:val="1982D432"/>
    <w:lvl w:ilvl="0" w:tplc="41B8A9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59AF9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9261B6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92498F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9FA33E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31ACB8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94A35B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3452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DA470C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55D1134"/>
    <w:multiLevelType w:val="hybridMultilevel"/>
    <w:tmpl w:val="490493F0"/>
    <w:lvl w:ilvl="0" w:tplc="FE9C6A64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956A80A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5EB5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F30657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DEA984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0C4FA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4822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5821C7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BCACA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65C502A"/>
    <w:multiLevelType w:val="hybridMultilevel"/>
    <w:tmpl w:val="5D82D8C4"/>
    <w:lvl w:ilvl="0" w:tplc="622807F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770520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B0119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6005D5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2382DF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898E7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7066AE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20CC73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0AC001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876603C"/>
    <w:multiLevelType w:val="hybridMultilevel"/>
    <w:tmpl w:val="3A52EA72"/>
    <w:lvl w:ilvl="0" w:tplc="C1FC73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F2607A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902C0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054CA9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686C49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3FADA6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9E45B2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1F8EBF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760E61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E6D35C8"/>
    <w:multiLevelType w:val="hybridMultilevel"/>
    <w:tmpl w:val="A4C834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162708"/>
    <w:multiLevelType w:val="hybridMultilevel"/>
    <w:tmpl w:val="2AAA47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82088B"/>
    <w:multiLevelType w:val="hybridMultilevel"/>
    <w:tmpl w:val="2EE42C88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8E0155E"/>
    <w:multiLevelType w:val="hybridMultilevel"/>
    <w:tmpl w:val="D2C20F5A"/>
    <w:lvl w:ilvl="0" w:tplc="40090001">
      <w:start w:val="1"/>
      <w:numFmt w:val="bullet"/>
      <w:lvlText w:val=""/>
      <w:lvlJc w:val="left"/>
      <w:pPr>
        <w:ind w:left="3272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3992" w:hanging="360"/>
      </w:pPr>
    </w:lvl>
    <w:lvl w:ilvl="2" w:tplc="4009001B" w:tentative="1">
      <w:start w:val="1"/>
      <w:numFmt w:val="lowerRoman"/>
      <w:lvlText w:val="%3."/>
      <w:lvlJc w:val="right"/>
      <w:pPr>
        <w:ind w:left="4712" w:hanging="180"/>
      </w:pPr>
    </w:lvl>
    <w:lvl w:ilvl="3" w:tplc="4009000F" w:tentative="1">
      <w:start w:val="1"/>
      <w:numFmt w:val="decimal"/>
      <w:lvlText w:val="%4."/>
      <w:lvlJc w:val="left"/>
      <w:pPr>
        <w:ind w:left="5432" w:hanging="360"/>
      </w:pPr>
    </w:lvl>
    <w:lvl w:ilvl="4" w:tplc="40090019" w:tentative="1">
      <w:start w:val="1"/>
      <w:numFmt w:val="lowerLetter"/>
      <w:lvlText w:val="%5."/>
      <w:lvlJc w:val="left"/>
      <w:pPr>
        <w:ind w:left="6152" w:hanging="360"/>
      </w:pPr>
    </w:lvl>
    <w:lvl w:ilvl="5" w:tplc="4009001B" w:tentative="1">
      <w:start w:val="1"/>
      <w:numFmt w:val="lowerRoman"/>
      <w:lvlText w:val="%6."/>
      <w:lvlJc w:val="right"/>
      <w:pPr>
        <w:ind w:left="6872" w:hanging="180"/>
      </w:pPr>
    </w:lvl>
    <w:lvl w:ilvl="6" w:tplc="4009000F" w:tentative="1">
      <w:start w:val="1"/>
      <w:numFmt w:val="decimal"/>
      <w:lvlText w:val="%7."/>
      <w:lvlJc w:val="left"/>
      <w:pPr>
        <w:ind w:left="7592" w:hanging="360"/>
      </w:pPr>
    </w:lvl>
    <w:lvl w:ilvl="7" w:tplc="40090019" w:tentative="1">
      <w:start w:val="1"/>
      <w:numFmt w:val="lowerLetter"/>
      <w:lvlText w:val="%8."/>
      <w:lvlJc w:val="left"/>
      <w:pPr>
        <w:ind w:left="8312" w:hanging="360"/>
      </w:pPr>
    </w:lvl>
    <w:lvl w:ilvl="8" w:tplc="4009001B" w:tentative="1">
      <w:start w:val="1"/>
      <w:numFmt w:val="lowerRoman"/>
      <w:lvlText w:val="%9."/>
      <w:lvlJc w:val="right"/>
      <w:pPr>
        <w:ind w:left="9032" w:hanging="180"/>
      </w:pPr>
    </w:lvl>
  </w:abstractNum>
  <w:abstractNum w:abstractNumId="27" w15:restartNumberingAfterBreak="0">
    <w:nsid w:val="74DC6309"/>
    <w:multiLevelType w:val="hybridMultilevel"/>
    <w:tmpl w:val="5A6EB12E"/>
    <w:lvl w:ilvl="0" w:tplc="3C9235C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8" w15:restartNumberingAfterBreak="0">
    <w:nsid w:val="76D75EA5"/>
    <w:multiLevelType w:val="hybridMultilevel"/>
    <w:tmpl w:val="092E8E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527F3E"/>
    <w:multiLevelType w:val="hybridMultilevel"/>
    <w:tmpl w:val="AB6E4BEA"/>
    <w:lvl w:ilvl="0" w:tplc="DE620450">
      <w:start w:val="1"/>
      <w:numFmt w:val="decimal"/>
      <w:lvlText w:val="%1."/>
      <w:lvlJc w:val="left"/>
      <w:pPr>
        <w:ind w:left="7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55" w:hanging="360"/>
      </w:pPr>
    </w:lvl>
    <w:lvl w:ilvl="2" w:tplc="4009001B" w:tentative="1">
      <w:start w:val="1"/>
      <w:numFmt w:val="lowerRoman"/>
      <w:lvlText w:val="%3."/>
      <w:lvlJc w:val="right"/>
      <w:pPr>
        <w:ind w:left="2175" w:hanging="180"/>
      </w:pPr>
    </w:lvl>
    <w:lvl w:ilvl="3" w:tplc="4009000F" w:tentative="1">
      <w:start w:val="1"/>
      <w:numFmt w:val="decimal"/>
      <w:lvlText w:val="%4."/>
      <w:lvlJc w:val="left"/>
      <w:pPr>
        <w:ind w:left="2895" w:hanging="360"/>
      </w:pPr>
    </w:lvl>
    <w:lvl w:ilvl="4" w:tplc="40090019" w:tentative="1">
      <w:start w:val="1"/>
      <w:numFmt w:val="lowerLetter"/>
      <w:lvlText w:val="%5."/>
      <w:lvlJc w:val="left"/>
      <w:pPr>
        <w:ind w:left="3615" w:hanging="360"/>
      </w:pPr>
    </w:lvl>
    <w:lvl w:ilvl="5" w:tplc="4009001B" w:tentative="1">
      <w:start w:val="1"/>
      <w:numFmt w:val="lowerRoman"/>
      <w:lvlText w:val="%6."/>
      <w:lvlJc w:val="right"/>
      <w:pPr>
        <w:ind w:left="4335" w:hanging="180"/>
      </w:pPr>
    </w:lvl>
    <w:lvl w:ilvl="6" w:tplc="4009000F" w:tentative="1">
      <w:start w:val="1"/>
      <w:numFmt w:val="decimal"/>
      <w:lvlText w:val="%7."/>
      <w:lvlJc w:val="left"/>
      <w:pPr>
        <w:ind w:left="5055" w:hanging="360"/>
      </w:pPr>
    </w:lvl>
    <w:lvl w:ilvl="7" w:tplc="40090019" w:tentative="1">
      <w:start w:val="1"/>
      <w:numFmt w:val="lowerLetter"/>
      <w:lvlText w:val="%8."/>
      <w:lvlJc w:val="left"/>
      <w:pPr>
        <w:ind w:left="5775" w:hanging="360"/>
      </w:pPr>
    </w:lvl>
    <w:lvl w:ilvl="8" w:tplc="4009001B" w:tentative="1">
      <w:start w:val="1"/>
      <w:numFmt w:val="lowerRoman"/>
      <w:lvlText w:val="%9."/>
      <w:lvlJc w:val="right"/>
      <w:pPr>
        <w:ind w:left="6495" w:hanging="180"/>
      </w:pPr>
    </w:lvl>
  </w:abstractNum>
  <w:num w:numId="1">
    <w:abstractNumId w:val="11"/>
  </w:num>
  <w:num w:numId="2">
    <w:abstractNumId w:val="18"/>
  </w:num>
  <w:num w:numId="3">
    <w:abstractNumId w:val="28"/>
  </w:num>
  <w:num w:numId="4">
    <w:abstractNumId w:val="8"/>
  </w:num>
  <w:num w:numId="5">
    <w:abstractNumId w:val="23"/>
  </w:num>
  <w:num w:numId="6">
    <w:abstractNumId w:val="7"/>
  </w:num>
  <w:num w:numId="7">
    <w:abstractNumId w:val="27"/>
  </w:num>
  <w:num w:numId="8">
    <w:abstractNumId w:val="16"/>
  </w:num>
  <w:num w:numId="9">
    <w:abstractNumId w:val="0"/>
  </w:num>
  <w:num w:numId="10">
    <w:abstractNumId w:val="12"/>
  </w:num>
  <w:num w:numId="11">
    <w:abstractNumId w:val="13"/>
  </w:num>
  <w:num w:numId="12">
    <w:abstractNumId w:val="4"/>
  </w:num>
  <w:num w:numId="13">
    <w:abstractNumId w:val="14"/>
  </w:num>
  <w:num w:numId="14">
    <w:abstractNumId w:val="25"/>
  </w:num>
  <w:num w:numId="15">
    <w:abstractNumId w:val="26"/>
  </w:num>
  <w:num w:numId="16">
    <w:abstractNumId w:val="5"/>
  </w:num>
  <w:num w:numId="17">
    <w:abstractNumId w:val="10"/>
  </w:num>
  <w:num w:numId="18">
    <w:abstractNumId w:val="24"/>
  </w:num>
  <w:num w:numId="19">
    <w:abstractNumId w:val="2"/>
  </w:num>
  <w:num w:numId="20">
    <w:abstractNumId w:val="1"/>
  </w:num>
  <w:num w:numId="21">
    <w:abstractNumId w:val="17"/>
  </w:num>
  <w:num w:numId="22">
    <w:abstractNumId w:val="29"/>
  </w:num>
  <w:num w:numId="23">
    <w:abstractNumId w:val="9"/>
  </w:num>
  <w:num w:numId="24">
    <w:abstractNumId w:val="6"/>
  </w:num>
  <w:num w:numId="25">
    <w:abstractNumId w:val="20"/>
  </w:num>
  <w:num w:numId="26">
    <w:abstractNumId w:val="15"/>
  </w:num>
  <w:num w:numId="27">
    <w:abstractNumId w:val="21"/>
  </w:num>
  <w:num w:numId="28">
    <w:abstractNumId w:val="22"/>
  </w:num>
  <w:num w:numId="29">
    <w:abstractNumId w:val="3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E40"/>
    <w:rsid w:val="00045412"/>
    <w:rsid w:val="0004711E"/>
    <w:rsid w:val="0005792B"/>
    <w:rsid w:val="00083BAA"/>
    <w:rsid w:val="00095635"/>
    <w:rsid w:val="000B0674"/>
    <w:rsid w:val="000B6DCE"/>
    <w:rsid w:val="0010680C"/>
    <w:rsid w:val="001766D6"/>
    <w:rsid w:val="001A5499"/>
    <w:rsid w:val="001A78DB"/>
    <w:rsid w:val="001C1020"/>
    <w:rsid w:val="001D6209"/>
    <w:rsid w:val="001E2320"/>
    <w:rsid w:val="00214E28"/>
    <w:rsid w:val="0022663B"/>
    <w:rsid w:val="00254001"/>
    <w:rsid w:val="00271785"/>
    <w:rsid w:val="00313DC2"/>
    <w:rsid w:val="00337223"/>
    <w:rsid w:val="0033791A"/>
    <w:rsid w:val="00352B81"/>
    <w:rsid w:val="00382869"/>
    <w:rsid w:val="003A0150"/>
    <w:rsid w:val="003E24DF"/>
    <w:rsid w:val="00410A7C"/>
    <w:rsid w:val="0041428F"/>
    <w:rsid w:val="0044268F"/>
    <w:rsid w:val="00473A61"/>
    <w:rsid w:val="00481AD2"/>
    <w:rsid w:val="004A2B0D"/>
    <w:rsid w:val="004B0234"/>
    <w:rsid w:val="004D7813"/>
    <w:rsid w:val="00546E04"/>
    <w:rsid w:val="00577B07"/>
    <w:rsid w:val="005C2210"/>
    <w:rsid w:val="005D16F7"/>
    <w:rsid w:val="005F1E82"/>
    <w:rsid w:val="00603B17"/>
    <w:rsid w:val="00613B69"/>
    <w:rsid w:val="00615018"/>
    <w:rsid w:val="0062123A"/>
    <w:rsid w:val="00641156"/>
    <w:rsid w:val="00646E75"/>
    <w:rsid w:val="00695541"/>
    <w:rsid w:val="006A6812"/>
    <w:rsid w:val="006C135D"/>
    <w:rsid w:val="006C7F3B"/>
    <w:rsid w:val="006E0C93"/>
    <w:rsid w:val="006F5773"/>
    <w:rsid w:val="006F6F10"/>
    <w:rsid w:val="00735207"/>
    <w:rsid w:val="00783E79"/>
    <w:rsid w:val="007A19DC"/>
    <w:rsid w:val="007B5AE8"/>
    <w:rsid w:val="007B7884"/>
    <w:rsid w:val="007F5192"/>
    <w:rsid w:val="00814E40"/>
    <w:rsid w:val="00851262"/>
    <w:rsid w:val="008A1E8B"/>
    <w:rsid w:val="008C481D"/>
    <w:rsid w:val="008F5C2C"/>
    <w:rsid w:val="00957867"/>
    <w:rsid w:val="00964473"/>
    <w:rsid w:val="00965E33"/>
    <w:rsid w:val="00982BBF"/>
    <w:rsid w:val="009833E5"/>
    <w:rsid w:val="009E6C85"/>
    <w:rsid w:val="009F4A93"/>
    <w:rsid w:val="009F79C1"/>
    <w:rsid w:val="00A4024B"/>
    <w:rsid w:val="00A66B18"/>
    <w:rsid w:val="00A6783B"/>
    <w:rsid w:val="00A709E7"/>
    <w:rsid w:val="00A96CF8"/>
    <w:rsid w:val="00AA34D3"/>
    <w:rsid w:val="00AD6497"/>
    <w:rsid w:val="00AE1388"/>
    <w:rsid w:val="00AE4194"/>
    <w:rsid w:val="00AE645F"/>
    <w:rsid w:val="00AF3982"/>
    <w:rsid w:val="00B03BD4"/>
    <w:rsid w:val="00B50294"/>
    <w:rsid w:val="00B532CF"/>
    <w:rsid w:val="00B57D6E"/>
    <w:rsid w:val="00B64772"/>
    <w:rsid w:val="00BC1C3A"/>
    <w:rsid w:val="00BD5148"/>
    <w:rsid w:val="00C06DCD"/>
    <w:rsid w:val="00C070BA"/>
    <w:rsid w:val="00C25887"/>
    <w:rsid w:val="00C50024"/>
    <w:rsid w:val="00C50832"/>
    <w:rsid w:val="00C701F7"/>
    <w:rsid w:val="00C70786"/>
    <w:rsid w:val="00C70CBA"/>
    <w:rsid w:val="00CE655C"/>
    <w:rsid w:val="00CF0E36"/>
    <w:rsid w:val="00D01333"/>
    <w:rsid w:val="00D66593"/>
    <w:rsid w:val="00DD047D"/>
    <w:rsid w:val="00DE1491"/>
    <w:rsid w:val="00DE5DB2"/>
    <w:rsid w:val="00DE6DA2"/>
    <w:rsid w:val="00DF2D30"/>
    <w:rsid w:val="00E10CA2"/>
    <w:rsid w:val="00E55D74"/>
    <w:rsid w:val="00E6540C"/>
    <w:rsid w:val="00E74B9F"/>
    <w:rsid w:val="00E81E2A"/>
    <w:rsid w:val="00EE0952"/>
    <w:rsid w:val="00F90CDF"/>
    <w:rsid w:val="00FE0F43"/>
    <w:rsid w:val="00FF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40597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ListParagraph">
    <w:name w:val="List Paragraph"/>
    <w:basedOn w:val="Normal"/>
    <w:uiPriority w:val="34"/>
    <w:qFormat/>
    <w:rsid w:val="001C1020"/>
    <w:pPr>
      <w:spacing w:before="0" w:after="160" w:line="259" w:lineRule="auto"/>
      <w:ind w:right="0"/>
      <w:contextualSpacing/>
    </w:pPr>
    <w:rPr>
      <w:color w:val="auto"/>
      <w:kern w:val="0"/>
      <w:sz w:val="22"/>
      <w:szCs w:val="22"/>
      <w:lang w:val="en-IN" w:eastAsia="en-US"/>
    </w:rPr>
  </w:style>
  <w:style w:type="character" w:styleId="Hyperlink">
    <w:name w:val="Hyperlink"/>
    <w:basedOn w:val="DefaultParagraphFont"/>
    <w:uiPriority w:val="99"/>
    <w:unhideWhenUsed/>
    <w:rsid w:val="001C1020"/>
    <w:rPr>
      <w:color w:val="F49100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8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4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2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45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9615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3485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840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8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5750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85579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3834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029130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4318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79898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685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85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1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82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1977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0184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27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377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790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54019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325375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617218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470260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207977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7189">
          <w:marLeft w:val="80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gif"/><Relationship Id="rId17" Type="http://schemas.openxmlformats.org/officeDocument/2006/relationships/image" Target="media/image7.png"/><Relationship Id="rId25" Type="http://schemas.openxmlformats.org/officeDocument/2006/relationships/hyperlink" Target="https://github.com/pavankotas/SmartAttend/wiki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hyperlink" Target="https://github.com/pavankotas/SmartAttendBackend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github.com/pavankotas/SmartAttend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haraniMuli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9" ma:contentTypeDescription="Create a new document." ma:contentTypeScope="" ma:versionID="76e25e1730b4532ab1d5e5b131a96a5a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d1e9281a84c4949647088091c718de3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B22A81-98F8-461C-B06D-4BECD4DA309D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944C654B-E8C8-498A-83B3-93D1B567E6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67DBD49-C555-4629-9927-7994C29085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99C6A35-1711-4872-AA65-AE0797520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curve letterhead</Template>
  <TotalTime>0</TotalTime>
  <Pages>1</Pages>
  <Words>439</Words>
  <Characters>2504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2019-02-09T05:34:00Z</dcterms:created>
  <dcterms:modified xsi:type="dcterms:W3CDTF">2019-05-05T07:36:00Z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